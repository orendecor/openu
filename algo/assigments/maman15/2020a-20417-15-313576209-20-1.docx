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0350" w14:textId="77777777" w:rsidR="00080C97" w:rsidRPr="007D43E5" w:rsidRDefault="00BE2F77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לירון שלי</w:t>
      </w:r>
    </w:p>
    <w:p w14:paraId="1EA4BD33" w14:textId="77777777" w:rsidR="00080C97" w:rsidRPr="007D43E5" w:rsidRDefault="00BE2F77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313576209</w:t>
      </w:r>
    </w:p>
    <w:p w14:paraId="30FB1CA7" w14:textId="77777777" w:rsidR="00080C97" w:rsidRPr="007D43E5" w:rsidRDefault="00591603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אלגוריתמים 20417</w:t>
      </w:r>
    </w:p>
    <w:p w14:paraId="2C870551" w14:textId="6E07D48B" w:rsidR="007D4B2F" w:rsidRPr="007D43E5" w:rsidRDefault="00630515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2</w:t>
      </w:r>
      <w:r w:rsidR="008473AD">
        <w:rPr>
          <w:rFonts w:ascii="Tahoma" w:hAnsi="Tahoma" w:cs="Tahoma" w:hint="cs"/>
          <w:rtl/>
          <w:lang w:bidi="he-IL"/>
        </w:rPr>
        <w:t>7</w:t>
      </w:r>
      <w:r w:rsidR="000630F0">
        <w:rPr>
          <w:rFonts w:ascii="Tahoma" w:hAnsi="Tahoma" w:cs="Tahoma" w:hint="cs"/>
          <w:rtl/>
          <w:lang w:bidi="he-IL"/>
        </w:rPr>
        <w:t>/</w:t>
      </w:r>
      <w:r w:rsidR="00B277C9">
        <w:rPr>
          <w:rFonts w:ascii="Tahoma" w:hAnsi="Tahoma" w:cs="Tahoma" w:hint="cs"/>
          <w:rtl/>
          <w:lang w:bidi="he-IL"/>
        </w:rPr>
        <w:t>01/20</w:t>
      </w:r>
    </w:p>
    <w:p w14:paraId="52E3B550" w14:textId="77777777" w:rsidR="00BE2F77" w:rsidRPr="004305D2" w:rsidRDefault="00BE2F77" w:rsidP="004305D2">
      <w:pPr>
        <w:pStyle w:val="Title"/>
        <w:bidi/>
        <w:rPr>
          <w:rFonts w:ascii="Tahoma" w:hAnsi="Tahoma" w:cs="Tahoma"/>
          <w:b/>
          <w:bCs/>
          <w:sz w:val="32"/>
          <w:szCs w:val="32"/>
          <w:rtl/>
          <w:lang w:bidi="he-IL"/>
        </w:rPr>
      </w:pPr>
      <w:r w:rsidRPr="00BE2F77">
        <w:rPr>
          <w:rFonts w:ascii="Tahoma" w:hAnsi="Tahoma" w:cs="Tahoma" w:hint="cs"/>
          <w:b/>
          <w:bCs/>
          <w:sz w:val="32"/>
          <w:szCs w:val="32"/>
          <w:rtl/>
          <w:lang w:bidi="he-IL"/>
        </w:rPr>
        <w:t>ממ"ן 1</w:t>
      </w:r>
      <w:r w:rsidR="00B277C9">
        <w:rPr>
          <w:rFonts w:ascii="Tahoma" w:hAnsi="Tahoma" w:cs="Tahoma" w:hint="cs"/>
          <w:b/>
          <w:bCs/>
          <w:sz w:val="32"/>
          <w:szCs w:val="32"/>
          <w:rtl/>
          <w:lang w:bidi="he-IL"/>
        </w:rPr>
        <w:t>5</w:t>
      </w:r>
    </w:p>
    <w:p w14:paraId="04AFA372" w14:textId="77777777" w:rsidR="00BE2F77" w:rsidRDefault="00BE2F77" w:rsidP="00EC1E01">
      <w:pPr>
        <w:bidi/>
        <w:ind w:firstLine="0"/>
        <w:rPr>
          <w:rFonts w:ascii="Tahoma" w:hAnsi="Tahoma" w:cs="Tahoma"/>
          <w:b/>
          <w:bCs/>
          <w:u w:val="single"/>
          <w:rtl/>
          <w:lang w:bidi="he-IL"/>
        </w:rPr>
      </w:pPr>
      <w:r w:rsidRPr="00A04107">
        <w:rPr>
          <w:rFonts w:ascii="Tahoma" w:hAnsi="Tahoma" w:cs="Tahoma" w:hint="cs"/>
          <w:b/>
          <w:bCs/>
          <w:u w:val="single"/>
          <w:rtl/>
          <w:lang w:bidi="he-IL"/>
        </w:rPr>
        <w:t>שאלה 1</w:t>
      </w:r>
    </w:p>
    <w:p w14:paraId="611DF6AC" w14:textId="77777777" w:rsidR="0081688B" w:rsidRDefault="00FF3A37" w:rsidP="00253099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צלע </w:t>
      </w:r>
      <m:oMath>
        <m:r>
          <w:rPr>
            <w:rFonts w:ascii="Cambria Math" w:hAnsi="Cambria Math" w:cs="Tahoma"/>
            <w:lang w:bidi="he-IL"/>
          </w:rPr>
          <m:t>e=(u,v)</m:t>
        </m:r>
      </m:oMath>
      <w:r w:rsidR="00253099">
        <w:rPr>
          <w:rFonts w:ascii="Tahoma" w:hAnsi="Tahoma" w:cs="Tahoma" w:hint="cs"/>
          <w:rtl/>
          <w:lang w:bidi="he-IL"/>
        </w:rPr>
        <w:t xml:space="preserve">, </w:t>
      </w:r>
      <w:r w:rsidR="00B277C9">
        <w:rPr>
          <w:rFonts w:ascii="Tahoma" w:hAnsi="Tahoma" w:cs="Tahoma" w:hint="cs"/>
          <w:rtl/>
          <w:lang w:bidi="he-IL"/>
        </w:rPr>
        <w:t xml:space="preserve">בגרף הבא האלגוריתם </w:t>
      </w:r>
      <w:r w:rsidR="00B277C9">
        <w:rPr>
          <w:rFonts w:ascii="Tahoma" w:hAnsi="Tahoma" w:cs="Tahoma" w:hint="cs"/>
          <w:lang w:bidi="he-IL"/>
        </w:rPr>
        <w:t>E</w:t>
      </w:r>
      <w:r w:rsidR="00B277C9">
        <w:rPr>
          <w:rFonts w:ascii="Tahoma" w:hAnsi="Tahoma" w:cs="Tahoma"/>
          <w:lang w:bidi="he-IL"/>
        </w:rPr>
        <w:t>K</w:t>
      </w:r>
      <w:r w:rsidR="00B277C9">
        <w:rPr>
          <w:rFonts w:ascii="Tahoma" w:hAnsi="Tahoma" w:cs="Tahoma" w:hint="cs"/>
          <w:rtl/>
          <w:lang w:bidi="he-IL"/>
        </w:rPr>
        <w:t xml:space="preserve"> יקיים </w:t>
      </w:r>
      <w:r w:rsidR="0081688B">
        <w:rPr>
          <w:rFonts w:ascii="Tahoma" w:hAnsi="Tahoma" w:cs="Tahoma" w:hint="cs"/>
          <w:rtl/>
          <w:lang w:bidi="he-IL"/>
        </w:rPr>
        <w:t>שלוש</w:t>
      </w:r>
      <w:r w:rsidR="00B277C9">
        <w:rPr>
          <w:rFonts w:ascii="Tahoma" w:hAnsi="Tahoma" w:cs="Tahoma" w:hint="cs"/>
          <w:rtl/>
          <w:lang w:bidi="he-IL"/>
        </w:rPr>
        <w:t xml:space="preserve"> איטרציות</w:t>
      </w:r>
      <w:r w:rsidR="00253099">
        <w:rPr>
          <w:rFonts w:ascii="Tahoma" w:hAnsi="Tahoma" w:cs="Tahoma" w:hint="cs"/>
          <w:rtl/>
          <w:lang w:bidi="he-IL"/>
        </w:rPr>
        <w:t xml:space="preserve">, בשתיים מהן תוספת הזרימה דרך </w:t>
      </w:r>
      <w:r w:rsidR="00253099">
        <w:rPr>
          <w:rFonts w:ascii="Tahoma" w:hAnsi="Tahoma" w:cs="Tahoma"/>
          <w:lang w:bidi="he-IL"/>
        </w:rPr>
        <w:t>e</w:t>
      </w:r>
      <w:r w:rsidR="00253099">
        <w:rPr>
          <w:rFonts w:ascii="Tahoma" w:hAnsi="Tahoma" w:cs="Tahoma" w:hint="cs"/>
          <w:rtl/>
          <w:lang w:bidi="he-IL"/>
        </w:rPr>
        <w:t xml:space="preserve"> זהה לקיבולת השיורית של </w:t>
      </w:r>
      <w:r w:rsidR="00253099">
        <w:rPr>
          <w:rFonts w:ascii="Tahoma" w:hAnsi="Tahoma" w:cs="Tahoma"/>
          <w:lang w:bidi="he-IL"/>
        </w:rPr>
        <w:t>e</w:t>
      </w:r>
      <w:r w:rsidR="00253099">
        <w:rPr>
          <w:rFonts w:ascii="Tahoma" w:hAnsi="Tahoma" w:cs="Tahoma" w:hint="cs"/>
          <w:rtl/>
          <w:lang w:bidi="he-IL"/>
        </w:rPr>
        <w:t xml:space="preserve">, והמרחק של </w:t>
      </w:r>
      <w:r w:rsidR="00253099">
        <w:rPr>
          <w:rFonts w:ascii="Tahoma" w:hAnsi="Tahoma" w:cs="Tahoma"/>
          <w:lang w:bidi="he-IL"/>
        </w:rPr>
        <w:t>u</w:t>
      </w:r>
      <w:r w:rsidR="00253099">
        <w:rPr>
          <w:rFonts w:ascii="Tahoma" w:hAnsi="Tahoma" w:cs="Tahoma" w:hint="cs"/>
          <w:rtl/>
          <w:lang w:bidi="he-IL"/>
        </w:rPr>
        <w:t xml:space="preserve"> ו-</w:t>
      </w:r>
      <w:r w:rsidR="00253099">
        <w:rPr>
          <w:rFonts w:ascii="Tahoma" w:hAnsi="Tahoma" w:cs="Tahoma"/>
          <w:lang w:bidi="he-IL"/>
        </w:rPr>
        <w:t>v</w:t>
      </w:r>
      <w:r w:rsidR="00253099">
        <w:rPr>
          <w:rFonts w:ascii="Tahoma" w:hAnsi="Tahoma" w:cs="Tahoma" w:hint="cs"/>
          <w:rtl/>
          <w:lang w:bidi="he-IL"/>
        </w:rPr>
        <w:t xml:space="preserve"> מ-</w:t>
      </w:r>
      <w:r w:rsidR="00253099">
        <w:rPr>
          <w:rFonts w:ascii="Tahoma" w:hAnsi="Tahoma" w:cs="Tahoma"/>
          <w:lang w:bidi="he-IL"/>
        </w:rPr>
        <w:t>s</w:t>
      </w:r>
      <w:r w:rsidR="00253099">
        <w:rPr>
          <w:rFonts w:ascii="Tahoma" w:hAnsi="Tahoma" w:cs="Tahoma" w:hint="cs"/>
          <w:rtl/>
          <w:lang w:bidi="he-IL"/>
        </w:rPr>
        <w:t xml:space="preserve"> שונים כנרדש.</w:t>
      </w:r>
    </w:p>
    <w:p w14:paraId="558D0F68" w14:textId="77777777" w:rsidR="00B277C9" w:rsidRDefault="00253099" w:rsidP="0081688B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הגרף:</w:t>
      </w:r>
    </w:p>
    <w:p w14:paraId="1F94EA57" w14:textId="77777777" w:rsidR="00266F1C" w:rsidRPr="00253099" w:rsidRDefault="00253099" w:rsidP="00253099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noProof/>
          <w:lang w:bidi="he-IL"/>
        </w:rPr>
        <w:drawing>
          <wp:inline distT="0" distB="0" distL="0" distR="0" wp14:anchorId="63315FA2" wp14:editId="782EA838">
            <wp:extent cx="3656424" cy="2124644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357" cy="2147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EED21D" w14:textId="77777777" w:rsidR="00253099" w:rsidRDefault="00253099" w:rsidP="00253099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באיטרציה הראשונה המסלול הקצר ביותר מ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ל-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הוא </w:t>
      </w:r>
      <w:r>
        <w:rPr>
          <w:rFonts w:ascii="Cambria Math" w:hAnsi="Cambria Math" w:cs="Tahoma"/>
          <w:i/>
          <w:lang w:bidi="he-IL"/>
        </w:rPr>
        <w:t>s,u,v,t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1AFF7974" w14:textId="77777777" w:rsidR="00253099" w:rsidRDefault="00253099" w:rsidP="00253099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תוספת הזרימה ל</w:t>
      </w:r>
      <w:r>
        <w:rPr>
          <w:rFonts w:ascii="Cambria Math" w:hAnsi="Cambria Math" w:cs="Tahoma"/>
          <w:i/>
          <w:lang w:bidi="he-IL"/>
        </w:rPr>
        <w:t>e</w:t>
      </w:r>
      <w:r>
        <w:rPr>
          <w:rFonts w:ascii="Cambria Math" w:hAnsi="Cambria Math" w:cs="Tahoma" w:hint="cs"/>
          <w:i/>
          <w:rtl/>
          <w:lang w:bidi="he-IL"/>
        </w:rPr>
        <w:t xml:space="preserve"> זהה לקיבולת השיורית של </w:t>
      </w:r>
      <w:r>
        <w:rPr>
          <w:rFonts w:ascii="Cambria Math" w:hAnsi="Cambria Math" w:cs="Tahoma"/>
          <w:i/>
          <w:lang w:bidi="he-IL"/>
        </w:rPr>
        <w:t>e</w:t>
      </w:r>
      <w:r>
        <w:rPr>
          <w:rFonts w:ascii="Cambria Math" w:hAnsi="Cambria Math" w:cs="Tahoma" w:hint="cs"/>
          <w:i/>
          <w:rtl/>
          <w:lang w:bidi="he-IL"/>
        </w:rPr>
        <w:t xml:space="preserve">. הרשת השיורית תהיה: </w:t>
      </w:r>
    </w:p>
    <w:p w14:paraId="55E32597" w14:textId="77777777" w:rsidR="00253099" w:rsidRDefault="00253099" w:rsidP="00253099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noProof/>
          <w:lang w:bidi="he-IL"/>
        </w:rPr>
        <w:drawing>
          <wp:inline distT="0" distB="0" distL="0" distR="0" wp14:anchorId="30F8771D" wp14:editId="46FE564C">
            <wp:extent cx="4030563" cy="2342044"/>
            <wp:effectExtent l="0" t="0" r="0" b="127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618" cy="2365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5F284" w14:textId="77777777" w:rsidR="00253099" w:rsidRDefault="00253099" w:rsidP="001C701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lastRenderedPageBreak/>
        <w:t>באיטרציה השניה המסלול הקצר ביותר מ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ל-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הוא </w:t>
      </w:r>
      <w:r w:rsidR="001C701B">
        <w:rPr>
          <w:rFonts w:ascii="Cambria Math" w:hAnsi="Cambria Math" w:cs="Tahoma"/>
          <w:i/>
          <w:lang w:bidi="he-IL"/>
        </w:rPr>
        <w:t>s,x,v,u,y,z,t</w:t>
      </w:r>
      <w:r>
        <w:rPr>
          <w:rFonts w:ascii="Cambria Math" w:hAnsi="Cambria Math" w:cs="Tahoma" w:hint="cs"/>
          <w:i/>
          <w:rtl/>
          <w:lang w:bidi="he-IL"/>
        </w:rPr>
        <w:t>.</w:t>
      </w:r>
      <w:r w:rsidR="001C701B"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 xml:space="preserve">הרשת השיורית תהיה: </w:t>
      </w:r>
    </w:p>
    <w:p w14:paraId="78D57190" w14:textId="77777777" w:rsidR="00253099" w:rsidRDefault="00253099" w:rsidP="00253099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noProof/>
          <w:lang w:bidi="he-IL"/>
        </w:rPr>
        <w:drawing>
          <wp:inline distT="0" distB="0" distL="0" distR="0" wp14:anchorId="26417562" wp14:editId="3840E6ED">
            <wp:extent cx="4762500" cy="276735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40" cy="2776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2A9AF" w14:textId="77777777" w:rsidR="001C701B" w:rsidRDefault="001C701B" w:rsidP="001C701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באיטרציה השלישית המסלול הקצר ביותר מ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ל-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הוא </w:t>
      </w:r>
      <w:r>
        <w:rPr>
          <w:rFonts w:ascii="Cambria Math" w:hAnsi="Cambria Math" w:cs="Tahoma"/>
          <w:i/>
          <w:lang w:bidi="he-IL"/>
        </w:rPr>
        <w:t>s,a,b,c,u,v,d,f,g,h,I,t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5CE46887" w14:textId="77777777" w:rsidR="001C701B" w:rsidRDefault="001C701B" w:rsidP="001C701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תוספת הזרימה ל</w:t>
      </w:r>
      <w:r>
        <w:rPr>
          <w:rFonts w:ascii="Cambria Math" w:hAnsi="Cambria Math" w:cs="Tahoma"/>
          <w:i/>
          <w:lang w:bidi="he-IL"/>
        </w:rPr>
        <w:t>e</w:t>
      </w:r>
      <w:r>
        <w:rPr>
          <w:rFonts w:ascii="Cambria Math" w:hAnsi="Cambria Math" w:cs="Tahoma" w:hint="cs"/>
          <w:i/>
          <w:rtl/>
          <w:lang w:bidi="he-IL"/>
        </w:rPr>
        <w:t xml:space="preserve"> זהה לקיבולת השיורית של </w:t>
      </w:r>
      <w:r>
        <w:rPr>
          <w:rFonts w:ascii="Cambria Math" w:hAnsi="Cambria Math" w:cs="Tahoma"/>
          <w:i/>
          <w:lang w:bidi="he-IL"/>
        </w:rPr>
        <w:t>e</w:t>
      </w:r>
      <w:r>
        <w:rPr>
          <w:rFonts w:ascii="Cambria Math" w:hAnsi="Cambria Math" w:cs="Tahoma" w:hint="cs"/>
          <w:i/>
          <w:rtl/>
          <w:lang w:bidi="he-IL"/>
        </w:rPr>
        <w:t xml:space="preserve">. הרשת השיורית תהיה: </w:t>
      </w:r>
    </w:p>
    <w:p w14:paraId="418AE799" w14:textId="77777777" w:rsidR="00253099" w:rsidRDefault="00253099" w:rsidP="00253099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noProof/>
          <w:lang w:bidi="he-IL"/>
        </w:rPr>
        <w:drawing>
          <wp:inline distT="0" distB="0" distL="0" distR="0" wp14:anchorId="2CE7E006" wp14:editId="568A1C6C">
            <wp:extent cx="4930140" cy="2864762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04" cy="2866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3A949" w14:textId="77777777" w:rsidR="00253099" w:rsidRDefault="00253099" w:rsidP="00253099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ואין עוד מסלולים מ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ל-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ולכן האלגוריתם יסתיים</w:t>
      </w:r>
      <w:r w:rsidR="001C701B">
        <w:rPr>
          <w:rFonts w:ascii="Cambria Math" w:hAnsi="Cambria Math" w:cs="Tahoma" w:hint="cs"/>
          <w:i/>
          <w:rtl/>
          <w:lang w:bidi="he-IL"/>
        </w:rPr>
        <w:t xml:space="preserve">, כאשר כאמור בשתי איטרציות שבו תוספת הזרימה דרך </w:t>
      </w:r>
      <w:r w:rsidR="001C701B">
        <w:rPr>
          <w:rFonts w:ascii="Cambria Math" w:hAnsi="Cambria Math" w:cs="Tahoma"/>
          <w:i/>
          <w:lang w:bidi="he-IL"/>
        </w:rPr>
        <w:t>e</w:t>
      </w:r>
      <w:r w:rsidR="001C701B">
        <w:rPr>
          <w:rFonts w:ascii="Cambria Math" w:hAnsi="Cambria Math" w:cs="Tahoma" w:hint="cs"/>
          <w:i/>
          <w:rtl/>
          <w:lang w:bidi="he-IL"/>
        </w:rPr>
        <w:t xml:space="preserve"> זהה לקיבולת השיורית של </w:t>
      </w:r>
      <w:r w:rsidR="001C701B">
        <w:rPr>
          <w:rFonts w:ascii="Cambria Math" w:hAnsi="Cambria Math" w:cs="Tahoma"/>
          <w:i/>
          <w:lang w:bidi="he-IL"/>
        </w:rPr>
        <w:t>e</w:t>
      </w:r>
      <w:r w:rsidR="001C701B">
        <w:rPr>
          <w:rFonts w:ascii="Cambria Math" w:hAnsi="Cambria Math" w:cs="Tahoma" w:hint="cs"/>
          <w:i/>
          <w:rtl/>
          <w:lang w:bidi="he-IL"/>
        </w:rPr>
        <w:t>.</w:t>
      </w:r>
    </w:p>
    <w:p w14:paraId="20E1FAB0" w14:textId="77777777" w:rsidR="001C701B" w:rsidRDefault="001C701B" w:rsidP="00266F1C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rtl/>
          <w:lang w:bidi="he-IL"/>
        </w:rPr>
        <w:br w:type="page"/>
      </w:r>
    </w:p>
    <w:p w14:paraId="185AE903" w14:textId="77777777" w:rsidR="00266F1C" w:rsidRPr="001C701B" w:rsidRDefault="00266F1C" w:rsidP="00266F1C">
      <w:pPr>
        <w:tabs>
          <w:tab w:val="center" w:pos="4513"/>
        </w:tabs>
        <w:bidi/>
        <w:ind w:firstLine="0"/>
        <w:rPr>
          <w:rFonts w:ascii="Cambria Math" w:hAnsi="Cambria Math" w:cs="Tahoma"/>
          <w:i/>
          <w:u w:val="single"/>
          <w:rtl/>
          <w:lang w:bidi="he-IL"/>
        </w:rPr>
      </w:pPr>
      <w:r w:rsidRPr="001C701B">
        <w:rPr>
          <w:rFonts w:ascii="Cambria Math" w:hAnsi="Cambria Math" w:cs="Tahoma" w:hint="cs"/>
          <w:i/>
          <w:u w:val="single"/>
          <w:rtl/>
          <w:lang w:bidi="he-IL"/>
        </w:rPr>
        <w:t>שאלה 2</w:t>
      </w:r>
    </w:p>
    <w:p w14:paraId="72A9DEF8" w14:textId="77777777" w:rsidR="00266F1C" w:rsidRDefault="00912D56" w:rsidP="006B3742">
      <w:pPr>
        <w:pStyle w:val="ListParagraph"/>
        <w:numPr>
          <w:ilvl w:val="0"/>
          <w:numId w:val="23"/>
        </w:numPr>
        <w:tabs>
          <w:tab w:val="center" w:pos="4513"/>
        </w:tabs>
        <w:bidi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יהי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גרף מכוון כפי שמוגדר בשאלה.</w:t>
      </w:r>
    </w:p>
    <w:p w14:paraId="79DBC9D9" w14:textId="77777777" w:rsidR="00697290" w:rsidRDefault="00912D56" w:rsidP="00912D56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נניח שקיימת זרימה חוקית ברשת. מהגדרת זרימה חוקית קיים מסלול ב-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מ-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אל 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. ידוע כי הקיבולת בכל צלע בגרף </w:t>
      </w:r>
      <w:r>
        <w:rPr>
          <w:rFonts w:ascii="Cambria Math" w:hAnsi="Cambria Math" w:cs="Tahoma"/>
          <w:i/>
          <w:lang w:bidi="he-IL"/>
        </w:rPr>
        <w:t>c(e)&gt;0</w:t>
      </w:r>
      <w:r>
        <w:rPr>
          <w:rFonts w:ascii="Cambria Math" w:hAnsi="Cambria Math" w:cs="Tahoma" w:hint="cs"/>
          <w:i/>
          <w:rtl/>
          <w:lang w:bidi="he-IL"/>
        </w:rPr>
        <w:t xml:space="preserve"> ושהזרימה נדרשת לקיים</w:t>
      </w:r>
    </w:p>
    <w:p w14:paraId="7FDB9079" w14:textId="77777777" w:rsidR="00912D56" w:rsidRDefault="00912D56" w:rsidP="00697290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f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r>
          <w:rPr>
            <w:rFonts w:ascii="Cambria Math" w:hAnsi="Cambria Math" w:cs="Tahoma"/>
            <w:lang w:bidi="he-IL"/>
          </w:rPr>
          <m:t>≥c(e)</m:t>
        </m:r>
        <m:r>
          <w:rPr>
            <w:rFonts w:ascii="Cambria Math" w:hAnsi="Cambria Math" w:cs="Tahoma" w:hint="cs"/>
            <w:rtl/>
            <w:lang w:bidi="he-IL"/>
          </w:rPr>
          <m:t xml:space="preserve"> </m:t>
        </m:r>
      </m:oMath>
      <w:r w:rsidR="00697290">
        <w:rPr>
          <w:rFonts w:ascii="Cambria Math" w:hAnsi="Cambria Math" w:cs="Tahoma" w:hint="cs"/>
          <w:i/>
          <w:rtl/>
          <w:lang w:bidi="he-IL"/>
        </w:rPr>
        <w:t>.</w:t>
      </w:r>
    </w:p>
    <w:p w14:paraId="254281E5" w14:textId="77777777" w:rsidR="00912D56" w:rsidRDefault="00912D56" w:rsidP="00912D56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נניח בשלילה כי קיים מספר </w:t>
      </w:r>
      <w:r>
        <w:rPr>
          <w:rFonts w:ascii="Cambria Math" w:hAnsi="Cambria Math" w:cs="Tahoma"/>
          <w:i/>
          <w:lang w:bidi="he-IL"/>
        </w:rPr>
        <w:t>y</w:t>
      </w:r>
      <w:r>
        <w:rPr>
          <w:rFonts w:ascii="Cambria Math" w:hAnsi="Cambria Math" w:cs="Tahoma" w:hint="cs"/>
          <w:i/>
          <w:rtl/>
          <w:lang w:bidi="he-IL"/>
        </w:rPr>
        <w:t xml:space="preserve"> שהוא גודל הזרימה המקסימלית ברשת, כלומר </w:t>
      </w:r>
      <m:oMath>
        <m:r>
          <w:rPr>
            <w:rFonts w:ascii="Cambria Math" w:hAnsi="Cambria Math" w:cs="Tahoma"/>
            <w:lang w:bidi="he-IL"/>
          </w:rPr>
          <m:t>y≥c(e)</m:t>
        </m:r>
        <m:r>
          <w:rPr>
            <w:rFonts w:ascii="Cambria Math" w:hAnsi="Cambria Math" w:cs="Tahoma" w:hint="cs"/>
            <w:rtl/>
            <w:lang w:bidi="he-IL"/>
          </w:rPr>
          <m:t xml:space="preserve"> 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לכל צלע </w:t>
      </w:r>
      <w:r>
        <w:rPr>
          <w:rFonts w:ascii="Cambria Math" w:hAnsi="Cambria Math" w:cs="Tahoma"/>
          <w:i/>
          <w:lang w:bidi="he-IL"/>
        </w:rPr>
        <w:t>e</w:t>
      </w:r>
      <w:r>
        <w:rPr>
          <w:rFonts w:ascii="Cambria Math" w:hAnsi="Cambria Math" w:cs="Tahoma" w:hint="cs"/>
          <w:i/>
          <w:rtl/>
          <w:lang w:bidi="he-IL"/>
        </w:rPr>
        <w:t xml:space="preserve"> במסלול מ-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ל-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>. נובע מחוק שימור הזרימה שמ-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יוצאת זרימה בגודל </w:t>
      </w:r>
      <w:r>
        <w:rPr>
          <w:rFonts w:ascii="Cambria Math" w:hAnsi="Cambria Math" w:cs="Tahoma"/>
          <w:i/>
          <w:lang w:bidi="he-IL"/>
        </w:rPr>
        <w:t>y</w:t>
      </w:r>
      <w:r>
        <w:rPr>
          <w:rFonts w:ascii="Cambria Math" w:hAnsi="Cambria Math" w:cs="Tahoma" w:hint="cs"/>
          <w:i/>
          <w:rtl/>
          <w:lang w:bidi="he-IL"/>
        </w:rPr>
        <w:t xml:space="preserve"> ואל 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נכנסת זרימה בגודל </w:t>
      </w:r>
      <w:r>
        <w:rPr>
          <w:rFonts w:ascii="Cambria Math" w:hAnsi="Cambria Math" w:cs="Tahoma"/>
          <w:i/>
          <w:lang w:bidi="he-IL"/>
        </w:rPr>
        <w:t>y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037E057D" w14:textId="77777777" w:rsidR="00912D56" w:rsidRDefault="00912D56" w:rsidP="00912D56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יהי </w:t>
      </w:r>
      <w:r>
        <w:rPr>
          <w:rFonts w:ascii="Cambria Math" w:hAnsi="Cambria Math" w:cs="Tahoma"/>
          <w:i/>
          <w:lang w:bidi="he-IL"/>
        </w:rPr>
        <w:t>x&gt;y</w:t>
      </w:r>
      <w:r>
        <w:rPr>
          <w:rFonts w:ascii="Cambria Math" w:hAnsi="Cambria Math" w:cs="Tahoma" w:hint="cs"/>
          <w:i/>
          <w:rtl/>
          <w:lang w:bidi="he-IL"/>
        </w:rPr>
        <w:t xml:space="preserve">, </w:t>
      </w:r>
      <w:r w:rsidRPr="00912D56">
        <w:rPr>
          <w:rFonts w:ascii="Cambria Math" w:hAnsi="Cambria Math" w:cs="Tahoma" w:hint="cs"/>
          <w:i/>
          <w:rtl/>
          <w:lang w:bidi="he-IL"/>
        </w:rPr>
        <w:t xml:space="preserve">מהגדרת קיבולת הזרימה החסומה מלמטה, ניתן להזרים באותו מסלול </w:t>
      </w:r>
      <w:r>
        <w:rPr>
          <w:rFonts w:ascii="Cambria Math" w:hAnsi="Cambria Math" w:cs="Tahoma" w:hint="cs"/>
          <w:i/>
          <w:rtl/>
          <w:lang w:bidi="he-IL"/>
        </w:rPr>
        <w:t xml:space="preserve">במקום </w:t>
      </w:r>
      <w:r>
        <w:rPr>
          <w:rFonts w:ascii="Cambria Math" w:hAnsi="Cambria Math" w:cs="Tahoma"/>
          <w:i/>
          <w:lang w:bidi="he-IL"/>
        </w:rPr>
        <w:t>y</w:t>
      </w:r>
      <w:r>
        <w:rPr>
          <w:rFonts w:ascii="Cambria Math" w:hAnsi="Cambria Math" w:cs="Tahoma" w:hint="cs"/>
          <w:i/>
          <w:rtl/>
          <w:lang w:bidi="he-IL"/>
        </w:rPr>
        <w:t xml:space="preserve"> את </w:t>
      </w:r>
      <w:r>
        <w:rPr>
          <w:rFonts w:ascii="Cambria Math" w:hAnsi="Cambria Math" w:cs="Tahoma"/>
          <w:i/>
          <w:lang w:bidi="he-IL"/>
        </w:rPr>
        <w:t>x</w:t>
      </w:r>
      <w:r>
        <w:rPr>
          <w:rFonts w:ascii="Cambria Math" w:hAnsi="Cambria Math" w:cs="Tahoma" w:hint="cs"/>
          <w:i/>
          <w:rtl/>
          <w:lang w:bidi="he-IL"/>
        </w:rPr>
        <w:t xml:space="preserve">, כי מתקיים </w:t>
      </w:r>
      <m:oMath>
        <m:r>
          <w:rPr>
            <w:rFonts w:ascii="Cambria Math" w:hAnsi="Cambria Math" w:cs="Tahoma"/>
            <w:lang w:bidi="he-IL"/>
          </w:rPr>
          <m:t>x&gt;y≥c(e)</m:t>
        </m:r>
        <m:r>
          <w:rPr>
            <w:rFonts w:ascii="Cambria Math" w:hAnsi="Cambria Math" w:cs="Tahoma" w:hint="cs"/>
            <w:rtl/>
            <w:lang w:bidi="he-IL"/>
          </w:rPr>
          <m:t xml:space="preserve"> 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לכל צלע </w:t>
      </w:r>
      <w:r>
        <w:rPr>
          <w:rFonts w:ascii="Cambria Math" w:hAnsi="Cambria Math" w:cs="Tahoma"/>
          <w:i/>
          <w:lang w:bidi="he-IL"/>
        </w:rPr>
        <w:t>e</w:t>
      </w:r>
      <w:r>
        <w:rPr>
          <w:rFonts w:ascii="Cambria Math" w:hAnsi="Cambria Math" w:cs="Tahoma" w:hint="cs"/>
          <w:i/>
          <w:rtl/>
          <w:lang w:bidi="he-IL"/>
        </w:rPr>
        <w:t xml:space="preserve"> במסלול מ-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ל-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, ויש בכך סתירה להנחה שמספר </w:t>
      </w:r>
      <w:r>
        <w:rPr>
          <w:rFonts w:ascii="Cambria Math" w:hAnsi="Cambria Math" w:cs="Tahoma"/>
          <w:i/>
          <w:lang w:bidi="he-IL"/>
        </w:rPr>
        <w:t>y</w:t>
      </w:r>
      <w:r>
        <w:rPr>
          <w:rFonts w:ascii="Cambria Math" w:hAnsi="Cambria Math" w:cs="Tahoma" w:hint="cs"/>
          <w:i/>
          <w:rtl/>
          <w:lang w:bidi="he-IL"/>
        </w:rPr>
        <w:t xml:space="preserve"> הוא גודל הזרימה המקסימלית, ומכאן נסיק </w:t>
      </w:r>
      <w:r w:rsidR="00DC2ED5">
        <w:rPr>
          <w:rFonts w:ascii="Cambria Math" w:hAnsi="Cambria Math" w:cs="Tahoma" w:hint="cs"/>
          <w:i/>
          <w:rtl/>
          <w:lang w:bidi="he-IL"/>
        </w:rPr>
        <w:t>שברשת קיימת זרימה חוקית גדולה כרצוננו, כנדרש.</w:t>
      </w:r>
    </w:p>
    <w:p w14:paraId="14A530FA" w14:textId="77777777" w:rsidR="00DC2ED5" w:rsidRDefault="00DC2ED5" w:rsidP="00DC2ED5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2054B2E0" w14:textId="77777777" w:rsidR="00DC2ED5" w:rsidRPr="00891B92" w:rsidRDefault="00891B92" w:rsidP="00DC2ED5">
      <w:pPr>
        <w:pStyle w:val="ListParagraph"/>
        <w:numPr>
          <w:ilvl w:val="0"/>
          <w:numId w:val="23"/>
        </w:numPr>
        <w:tabs>
          <w:tab w:val="center" w:pos="4513"/>
        </w:tabs>
        <w:bidi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 w:hint="cs"/>
          <w:b/>
          <w:bCs/>
          <w:i/>
          <w:rtl/>
          <w:lang w:bidi="he-IL"/>
        </w:rPr>
        <w:t>הרעיון הכללי</w:t>
      </w:r>
      <w:r w:rsidR="00DC2ED5" w:rsidRPr="00891B92">
        <w:rPr>
          <w:rFonts w:ascii="Cambria Math" w:hAnsi="Cambria Math" w:cs="Tahoma" w:hint="cs"/>
          <w:b/>
          <w:bCs/>
          <w:i/>
          <w:rtl/>
          <w:lang w:bidi="he-IL"/>
        </w:rPr>
        <w:t>:</w:t>
      </w:r>
    </w:p>
    <w:p w14:paraId="6C5EFCDC" w14:textId="77777777" w:rsidR="00DC2ED5" w:rsidRPr="00F87A8D" w:rsidRDefault="00DC2ED5" w:rsidP="00F87A8D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ברגע שקיים בגרף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מסלול מ-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אל 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>, ניתן להזרים כל ערך שהוא גדול או שווה לקיבולת הגדולה ביותר הקיימת במסלול (ומכך נובע כי ערך זה יהיה גדול מכל קיבולת במסלול).</w:t>
      </w:r>
    </w:p>
    <w:p w14:paraId="13177AB0" w14:textId="77777777" w:rsidR="00DC2ED5" w:rsidRPr="00F87A8D" w:rsidRDefault="00DC2ED5" w:rsidP="00DC2ED5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F87A8D">
        <w:rPr>
          <w:rFonts w:ascii="Cambria Math" w:hAnsi="Cambria Math" w:cs="Tahoma" w:hint="cs"/>
          <w:b/>
          <w:bCs/>
          <w:i/>
          <w:rtl/>
          <w:lang w:bidi="he-IL"/>
        </w:rPr>
        <w:t>האלגוריתם:</w:t>
      </w:r>
    </w:p>
    <w:p w14:paraId="06CA61AC" w14:textId="77777777" w:rsidR="00761AB1" w:rsidRPr="00761AB1" w:rsidRDefault="00761AB1" w:rsidP="00761AB1">
      <w:pPr>
        <w:tabs>
          <w:tab w:val="center" w:pos="4513"/>
        </w:tabs>
        <w:ind w:firstLine="0"/>
        <w:rPr>
          <w:rFonts w:ascii="Cambria Math" w:hAnsi="Cambria Math" w:cs="Tahoma"/>
          <w:i/>
          <w:iCs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PATH=BFS from s to t </m:t>
          </m:r>
        </m:oMath>
      </m:oMathPara>
    </w:p>
    <w:p w14:paraId="1D11ABA6" w14:textId="77777777" w:rsidR="001943CB" w:rsidRPr="00761AB1" w:rsidRDefault="00761AB1" w:rsidP="00761AB1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max←0</m:t>
          </m:r>
        </m:oMath>
      </m:oMathPara>
    </w:p>
    <w:p w14:paraId="49F2C091" w14:textId="77777777" w:rsidR="001943CB" w:rsidRPr="00761AB1" w:rsidRDefault="00761AB1" w:rsidP="001943CB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for every e∈PATH:</m:t>
          </m:r>
        </m:oMath>
      </m:oMathPara>
    </w:p>
    <w:p w14:paraId="00D25C89" w14:textId="77777777" w:rsidR="001943CB" w:rsidRPr="00761AB1" w:rsidRDefault="00761AB1" w:rsidP="001943CB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if    c(e)&gt;max</m:t>
          </m:r>
        </m:oMath>
      </m:oMathPara>
    </w:p>
    <w:p w14:paraId="2134AFCA" w14:textId="77777777" w:rsidR="001943CB" w:rsidRPr="00761AB1" w:rsidRDefault="00761AB1" w:rsidP="001943CB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         max=←c(e)</m:t>
          </m:r>
        </m:oMath>
      </m:oMathPara>
    </w:p>
    <w:p w14:paraId="677E9B53" w14:textId="77777777" w:rsidR="00E40DEA" w:rsidRPr="00761AB1" w:rsidRDefault="00E40DEA" w:rsidP="00E40DEA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for every e∈PATH:</m:t>
          </m:r>
        </m:oMath>
      </m:oMathPara>
    </w:p>
    <w:p w14:paraId="6E6D05A6" w14:textId="3317C3F0" w:rsidR="00E40DEA" w:rsidRPr="001B410A" w:rsidRDefault="00E40DEA" w:rsidP="001B410A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        f(e)←max</m:t>
          </m:r>
        </m:oMath>
      </m:oMathPara>
    </w:p>
    <w:p w14:paraId="7D489ED0" w14:textId="31C494B2" w:rsidR="00F87A8D" w:rsidRPr="00761AB1" w:rsidRDefault="00761AB1" w:rsidP="00F87A8D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return f</m:t>
          </m:r>
        </m:oMath>
      </m:oMathPara>
    </w:p>
    <w:p w14:paraId="66019360" w14:textId="77777777" w:rsidR="00F87A8D" w:rsidRPr="00F87A8D" w:rsidRDefault="00F87A8D" w:rsidP="00891B92">
      <w:pPr>
        <w:tabs>
          <w:tab w:val="center" w:pos="4513"/>
        </w:tabs>
        <w:bidi/>
        <w:ind w:left="720"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F87A8D">
        <w:rPr>
          <w:rFonts w:ascii="Cambria Math" w:hAnsi="Cambria Math" w:cs="Tahoma" w:hint="cs"/>
          <w:b/>
          <w:bCs/>
          <w:i/>
          <w:rtl/>
          <w:lang w:bidi="he-IL"/>
        </w:rPr>
        <w:t>נכונות:</w:t>
      </w:r>
    </w:p>
    <w:p w14:paraId="657FAB34" w14:textId="521AED63" w:rsidR="00F87A8D" w:rsidRPr="00F87A8D" w:rsidRDefault="00F87A8D" w:rsidP="00891B92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 w:rsidRPr="00F87A8D">
        <w:rPr>
          <w:rFonts w:ascii="Cambria Math" w:hAnsi="Cambria Math" w:cs="Tahoma" w:hint="cs"/>
          <w:i/>
          <w:rtl/>
          <w:lang w:bidi="he-IL"/>
        </w:rPr>
        <w:t xml:space="preserve">מצאנו את </w:t>
      </w:r>
      <w:r w:rsidRPr="00F87A8D">
        <w:rPr>
          <w:rFonts w:ascii="Cambria Math" w:hAnsi="Cambria Math" w:cs="Tahoma"/>
          <w:i/>
          <w:lang w:bidi="he-IL"/>
        </w:rPr>
        <w:t>max</w:t>
      </w:r>
      <w:r w:rsidRPr="00F87A8D">
        <w:rPr>
          <w:rFonts w:ascii="Cambria Math" w:hAnsi="Cambria Math" w:cs="Tahoma" w:hint="cs"/>
          <w:i/>
          <w:rtl/>
          <w:lang w:bidi="he-IL"/>
        </w:rPr>
        <w:t xml:space="preserve"> ערך הקיבולת הגדול ביותר במסלול כלשהו מ</w:t>
      </w:r>
      <w:r w:rsidRPr="00F87A8D">
        <w:rPr>
          <w:rFonts w:ascii="Cambria Math" w:hAnsi="Cambria Math" w:cs="Tahoma"/>
          <w:i/>
          <w:lang w:bidi="he-IL"/>
        </w:rPr>
        <w:t>s</w:t>
      </w:r>
      <w:r w:rsidRPr="00F87A8D">
        <w:rPr>
          <w:rFonts w:ascii="Cambria Math" w:hAnsi="Cambria Math" w:cs="Tahoma" w:hint="cs"/>
          <w:i/>
          <w:rtl/>
          <w:lang w:bidi="he-IL"/>
        </w:rPr>
        <w:t xml:space="preserve"> אל </w:t>
      </w:r>
      <w:r w:rsidRPr="00F87A8D">
        <w:rPr>
          <w:rFonts w:ascii="Cambria Math" w:hAnsi="Cambria Math" w:cs="Tahoma"/>
          <w:i/>
          <w:lang w:bidi="he-IL"/>
        </w:rPr>
        <w:t>t</w:t>
      </w:r>
      <w:r w:rsidRPr="00F87A8D">
        <w:rPr>
          <w:rFonts w:ascii="Cambria Math" w:hAnsi="Cambria Math" w:cs="Tahoma" w:hint="cs"/>
          <w:i/>
          <w:rtl/>
          <w:lang w:bidi="he-IL"/>
        </w:rPr>
        <w:t xml:space="preserve">, לכן הוא גדול מערכי כל הקיבולות במסלול, כנדרש בהגדרת הרשת המתוארת בשאלה, ומכאן שניתן להזרים ברשת את גודלו, </w:t>
      </w:r>
      <w:r w:rsidRPr="00F87A8D">
        <w:rPr>
          <w:rFonts w:ascii="Cambria Math" w:hAnsi="Cambria Math" w:cs="Tahoma"/>
          <w:i/>
          <w:lang w:bidi="he-IL"/>
        </w:rPr>
        <w:t>f=max</w:t>
      </w:r>
      <w:r w:rsidRPr="00F87A8D">
        <w:rPr>
          <w:rFonts w:ascii="Cambria Math" w:hAnsi="Cambria Math" w:cs="Tahoma" w:hint="cs"/>
          <w:i/>
          <w:rtl/>
          <w:lang w:bidi="he-IL"/>
        </w:rPr>
        <w:t xml:space="preserve"> </w:t>
      </w:r>
      <w:r w:rsidR="001B410A">
        <w:rPr>
          <w:rFonts w:ascii="Cambria Math" w:hAnsi="Cambria Math" w:cs="Tahoma" w:hint="cs"/>
          <w:i/>
          <w:rtl/>
          <w:lang w:bidi="he-IL"/>
        </w:rPr>
        <w:t xml:space="preserve">בכל </w:t>
      </w:r>
      <w:r w:rsidR="004F7413">
        <w:rPr>
          <w:rFonts w:ascii="Cambria Math" w:hAnsi="Cambria Math" w:cs="Tahoma" w:hint="cs"/>
          <w:i/>
          <w:rtl/>
          <w:lang w:bidi="he-IL"/>
        </w:rPr>
        <w:t xml:space="preserve">צלע במסלול </w:t>
      </w:r>
      <w:r w:rsidRPr="00F87A8D">
        <w:rPr>
          <w:rFonts w:ascii="Cambria Math" w:hAnsi="Cambria Math" w:cs="Tahoma" w:hint="cs"/>
          <w:i/>
          <w:rtl/>
          <w:lang w:bidi="he-IL"/>
        </w:rPr>
        <w:t xml:space="preserve">ובכך מצאנו </w:t>
      </w:r>
      <w:r w:rsidRPr="00F87A8D">
        <w:rPr>
          <w:rFonts w:ascii="Cambria Math" w:hAnsi="Cambria Math" w:cs="Tahoma"/>
          <w:i/>
          <w:lang w:bidi="he-IL"/>
        </w:rPr>
        <w:t>f</w:t>
      </w:r>
      <w:r w:rsidRPr="00F87A8D">
        <w:rPr>
          <w:rFonts w:ascii="Cambria Math" w:hAnsi="Cambria Math" w:cs="Tahoma" w:hint="cs"/>
          <w:i/>
          <w:rtl/>
          <w:lang w:bidi="he-IL"/>
        </w:rPr>
        <w:t xml:space="preserve"> זרימה חוקית ברשת.</w:t>
      </w:r>
    </w:p>
    <w:p w14:paraId="6DD7E838" w14:textId="77777777" w:rsidR="00F87A8D" w:rsidRPr="00891B92" w:rsidRDefault="00F87A8D" w:rsidP="00891B92">
      <w:pPr>
        <w:tabs>
          <w:tab w:val="center" w:pos="4513"/>
        </w:tabs>
        <w:bidi/>
        <w:ind w:left="720"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891B92">
        <w:rPr>
          <w:rFonts w:ascii="Cambria Math" w:hAnsi="Cambria Math" w:cs="Tahoma" w:hint="cs"/>
          <w:b/>
          <w:bCs/>
          <w:i/>
          <w:rtl/>
          <w:lang w:bidi="he-IL"/>
        </w:rPr>
        <w:t>זמן ריצה:</w:t>
      </w:r>
    </w:p>
    <w:p w14:paraId="0EF48FA1" w14:textId="77777777" w:rsidR="00F87A8D" w:rsidRDefault="00F87A8D" w:rsidP="00891B92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 xml:space="preserve"> רץ בזמן </w:t>
      </w:r>
      <w:r>
        <w:rPr>
          <w:rFonts w:ascii="Cambria Math" w:hAnsi="Cambria Math" w:cs="Tahoma" w:hint="cs"/>
          <w:i/>
          <w:lang w:bidi="he-IL"/>
        </w:rPr>
        <w:t>O</w:t>
      </w:r>
      <w:r>
        <w:rPr>
          <w:rFonts w:ascii="Cambria Math" w:hAnsi="Cambria Math" w:cs="Tahoma"/>
          <w:i/>
          <w:lang w:bidi="he-IL"/>
        </w:rPr>
        <w:t>(|E|+|V|)</w:t>
      </w:r>
      <w:r>
        <w:rPr>
          <w:rFonts w:ascii="Cambria Math" w:hAnsi="Cambria Math" w:cs="Tahoma" w:hint="cs"/>
          <w:i/>
          <w:rtl/>
          <w:lang w:bidi="he-IL"/>
        </w:rPr>
        <w:t xml:space="preserve">, </w:t>
      </w:r>
      <w:r w:rsidR="00891B92">
        <w:rPr>
          <w:rFonts w:ascii="Cambria Math" w:hAnsi="Cambria Math" w:cs="Tahoma" w:hint="cs"/>
          <w:i/>
          <w:rtl/>
          <w:lang w:bidi="he-IL"/>
        </w:rPr>
        <w:t>זהו זמן מציאת המסלול מ-</w:t>
      </w:r>
      <w:r w:rsidR="00891B92">
        <w:rPr>
          <w:rFonts w:ascii="Cambria Math" w:hAnsi="Cambria Math" w:cs="Tahoma"/>
          <w:i/>
          <w:lang w:bidi="he-IL"/>
        </w:rPr>
        <w:t>s</w:t>
      </w:r>
      <w:r w:rsidR="00891B92">
        <w:rPr>
          <w:rFonts w:ascii="Cambria Math" w:hAnsi="Cambria Math" w:cs="Tahoma" w:hint="cs"/>
          <w:i/>
          <w:rtl/>
          <w:lang w:bidi="he-IL"/>
        </w:rPr>
        <w:t xml:space="preserve"> ל-</w:t>
      </w:r>
      <w:r w:rsidR="00891B92">
        <w:rPr>
          <w:rFonts w:ascii="Cambria Math" w:hAnsi="Cambria Math" w:cs="Tahoma"/>
          <w:i/>
          <w:lang w:bidi="he-IL"/>
        </w:rPr>
        <w:t>t</w:t>
      </w:r>
      <w:r w:rsidR="00891B92">
        <w:rPr>
          <w:rFonts w:ascii="Cambria Math" w:hAnsi="Cambria Math" w:cs="Tahoma" w:hint="cs"/>
          <w:i/>
          <w:rtl/>
          <w:lang w:bidi="he-IL"/>
        </w:rPr>
        <w:t>.</w:t>
      </w:r>
    </w:p>
    <w:p w14:paraId="5736BA86" w14:textId="20D99EF1" w:rsidR="00F87A8D" w:rsidRDefault="00F87A8D" w:rsidP="00891B92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בדיקה של הקיבולת המקסימלית</w:t>
      </w:r>
      <w:r w:rsidR="004F7413">
        <w:rPr>
          <w:rFonts w:ascii="Cambria Math" w:hAnsi="Cambria Math" w:cs="Tahoma" w:hint="cs"/>
          <w:i/>
          <w:rtl/>
          <w:lang w:bidi="he-IL"/>
        </w:rPr>
        <w:t xml:space="preserve"> ועדכון הזרימה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 w:hint="cs"/>
          <w:i/>
          <w:lang w:bidi="he-IL"/>
        </w:rPr>
        <w:t>O</w:t>
      </w:r>
      <w:r>
        <w:rPr>
          <w:rFonts w:ascii="Cambria Math" w:hAnsi="Cambria Math" w:cs="Tahoma"/>
          <w:i/>
          <w:lang w:bidi="he-IL"/>
        </w:rPr>
        <w:t>(|E|)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699E98DE" w14:textId="77777777" w:rsidR="00F87A8D" w:rsidRPr="00F87A8D" w:rsidRDefault="00F87A8D" w:rsidP="00891B92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שאר הפעולות נעשות בז</w:t>
      </w:r>
      <w:r w:rsidR="00891B92">
        <w:rPr>
          <w:rFonts w:ascii="Cambria Math" w:hAnsi="Cambria Math" w:cs="Tahoma" w:hint="cs"/>
          <w:i/>
          <w:rtl/>
          <w:lang w:bidi="he-IL"/>
        </w:rPr>
        <w:t xml:space="preserve">מן קבוע, לכן סה"כ </w:t>
      </w:r>
      <w:r w:rsidR="00891B92">
        <w:rPr>
          <w:rFonts w:ascii="Cambria Math" w:hAnsi="Cambria Math" w:cs="Tahoma" w:hint="cs"/>
          <w:i/>
          <w:lang w:bidi="he-IL"/>
        </w:rPr>
        <w:t>O</w:t>
      </w:r>
      <w:r w:rsidR="00891B92">
        <w:rPr>
          <w:rFonts w:ascii="Cambria Math" w:hAnsi="Cambria Math" w:cs="Tahoma"/>
          <w:i/>
          <w:lang w:bidi="he-IL"/>
        </w:rPr>
        <w:t>(|E|+|V|)</w:t>
      </w:r>
      <w:r w:rsidR="00891B92">
        <w:rPr>
          <w:rFonts w:ascii="Cambria Math" w:hAnsi="Cambria Math" w:cs="Tahoma" w:hint="cs"/>
          <w:i/>
          <w:rtl/>
          <w:lang w:bidi="he-IL"/>
        </w:rPr>
        <w:t>.</w:t>
      </w:r>
    </w:p>
    <w:p w14:paraId="045B75F6" w14:textId="77777777" w:rsidR="00F87A8D" w:rsidRDefault="00F87A8D" w:rsidP="00F87A8D">
      <w:pPr>
        <w:tabs>
          <w:tab w:val="center" w:pos="4513"/>
        </w:tabs>
        <w:bidi/>
        <w:ind w:firstLine="0"/>
        <w:rPr>
          <w:rFonts w:ascii="Cambria Math" w:hAnsi="Cambria Math" w:cs="Tahoma"/>
          <w:iCs/>
          <w:rtl/>
          <w:lang w:bidi="he-IL"/>
        </w:rPr>
      </w:pPr>
    </w:p>
    <w:p w14:paraId="43C914C4" w14:textId="77777777" w:rsidR="00891B92" w:rsidRPr="00891B92" w:rsidRDefault="00891B92" w:rsidP="00891B92">
      <w:pPr>
        <w:pStyle w:val="ListParagraph"/>
        <w:numPr>
          <w:ilvl w:val="0"/>
          <w:numId w:val="23"/>
        </w:numPr>
        <w:tabs>
          <w:tab w:val="center" w:pos="4513"/>
        </w:tabs>
        <w:bidi/>
        <w:rPr>
          <w:rFonts w:ascii="Cambria Math" w:hAnsi="Cambria Math" w:cs="Tahoma"/>
          <w:i/>
          <w:lang w:bidi="he-IL"/>
        </w:rPr>
      </w:pPr>
      <w:r w:rsidRPr="00891B92">
        <w:rPr>
          <w:rFonts w:ascii="Cambria Math" w:hAnsi="Cambria Math" w:cs="Tahoma" w:hint="cs"/>
          <w:b/>
          <w:bCs/>
          <w:i/>
          <w:rtl/>
          <w:lang w:bidi="he-IL"/>
        </w:rPr>
        <w:t>הרעיון הכללי:</w:t>
      </w:r>
    </w:p>
    <w:p w14:paraId="142E781A" w14:textId="353B377E" w:rsidR="00891B92" w:rsidRDefault="004F3FA9" w:rsidP="00891B92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אם </w:t>
      </w:r>
      <w:r w:rsidR="00891B92">
        <w:rPr>
          <w:rFonts w:ascii="Cambria Math" w:hAnsi="Cambria Math" w:cs="Tahoma" w:hint="cs"/>
          <w:i/>
          <w:rtl/>
          <w:lang w:bidi="he-IL"/>
        </w:rPr>
        <w:t xml:space="preserve">קיים בגרף </w:t>
      </w:r>
      <w:r w:rsidR="00891B92">
        <w:rPr>
          <w:rFonts w:ascii="Cambria Math" w:hAnsi="Cambria Math" w:cs="Tahoma" w:hint="cs"/>
          <w:i/>
          <w:lang w:bidi="he-IL"/>
        </w:rPr>
        <w:t>G</w:t>
      </w:r>
      <w:r w:rsidR="00891B92">
        <w:rPr>
          <w:rFonts w:ascii="Cambria Math" w:hAnsi="Cambria Math" w:cs="Tahoma" w:hint="cs"/>
          <w:i/>
          <w:rtl/>
          <w:lang w:bidi="he-IL"/>
        </w:rPr>
        <w:t xml:space="preserve"> מסלול מ-</w:t>
      </w:r>
      <w:r w:rsidR="00891B92">
        <w:rPr>
          <w:rFonts w:ascii="Cambria Math" w:hAnsi="Cambria Math" w:cs="Tahoma"/>
          <w:i/>
          <w:lang w:bidi="he-IL"/>
        </w:rPr>
        <w:t>s</w:t>
      </w:r>
      <w:r w:rsidR="00891B92">
        <w:rPr>
          <w:rFonts w:ascii="Cambria Math" w:hAnsi="Cambria Math" w:cs="Tahoma" w:hint="cs"/>
          <w:i/>
          <w:rtl/>
          <w:lang w:bidi="he-IL"/>
        </w:rPr>
        <w:t xml:space="preserve"> אל </w:t>
      </w:r>
      <w:r w:rsidR="00891B92">
        <w:rPr>
          <w:rFonts w:ascii="Cambria Math" w:hAnsi="Cambria Math" w:cs="Tahoma"/>
          <w:i/>
          <w:lang w:bidi="he-IL"/>
        </w:rPr>
        <w:t>t</w:t>
      </w:r>
      <w:r w:rsidR="00891B92">
        <w:rPr>
          <w:rFonts w:ascii="Cambria Math" w:hAnsi="Cambria Math" w:cs="Tahoma" w:hint="cs"/>
          <w:i/>
          <w:rtl/>
          <w:lang w:bidi="he-IL"/>
        </w:rPr>
        <w:t xml:space="preserve">, ניתן להזרים כל ערך שהוא גדול או שווה לקיבולת הגדולה ביותר הקיימת במסלול, לכן כדי למצוא את הזרימה החוקית המזערית עלינו למצוא את המסלול שהקיבולת המקסימלית של </w:t>
      </w:r>
      <w:r>
        <w:rPr>
          <w:rFonts w:ascii="Cambria Math" w:hAnsi="Cambria Math" w:cs="Tahoma" w:hint="cs"/>
          <w:i/>
          <w:rtl/>
          <w:lang w:bidi="he-IL"/>
        </w:rPr>
        <w:t>כל ה</w:t>
      </w:r>
      <w:r w:rsidR="00891B92">
        <w:rPr>
          <w:rFonts w:ascii="Cambria Math" w:hAnsi="Cambria Math" w:cs="Tahoma" w:hint="cs"/>
          <w:i/>
          <w:rtl/>
          <w:lang w:bidi="he-IL"/>
        </w:rPr>
        <w:t>צלע</w:t>
      </w:r>
      <w:r>
        <w:rPr>
          <w:rFonts w:ascii="Cambria Math" w:hAnsi="Cambria Math" w:cs="Tahoma" w:hint="cs"/>
          <w:i/>
          <w:rtl/>
          <w:lang w:bidi="he-IL"/>
        </w:rPr>
        <w:t>ות</w:t>
      </w:r>
      <w:r w:rsidR="00891B92">
        <w:rPr>
          <w:rFonts w:ascii="Cambria Math" w:hAnsi="Cambria Math" w:cs="Tahoma" w:hint="cs"/>
          <w:i/>
          <w:rtl/>
          <w:lang w:bidi="he-IL"/>
        </w:rPr>
        <w:t xml:space="preserve"> בו היא הנמוכה ביותר מבין כל שאר המסלולים החוקיים מ-</w:t>
      </w:r>
      <w:r w:rsidR="00891B92">
        <w:rPr>
          <w:rFonts w:ascii="Cambria Math" w:hAnsi="Cambria Math" w:cs="Tahoma"/>
          <w:i/>
          <w:lang w:bidi="he-IL"/>
        </w:rPr>
        <w:t>s</w:t>
      </w:r>
      <w:r w:rsidR="00891B92">
        <w:rPr>
          <w:rFonts w:ascii="Cambria Math" w:hAnsi="Cambria Math" w:cs="Tahoma" w:hint="cs"/>
          <w:i/>
          <w:rtl/>
          <w:lang w:bidi="he-IL"/>
        </w:rPr>
        <w:t xml:space="preserve"> אל </w:t>
      </w:r>
      <w:r w:rsidR="00891B92">
        <w:rPr>
          <w:rFonts w:ascii="Cambria Math" w:hAnsi="Cambria Math" w:cs="Tahoma"/>
          <w:i/>
          <w:lang w:bidi="he-IL"/>
        </w:rPr>
        <w:t>t</w:t>
      </w:r>
      <w:r w:rsidR="00891B92">
        <w:rPr>
          <w:rFonts w:ascii="Cambria Math" w:hAnsi="Cambria Math" w:cs="Tahoma" w:hint="cs"/>
          <w:i/>
          <w:rtl/>
          <w:lang w:bidi="he-IL"/>
        </w:rPr>
        <w:t>.</w:t>
      </w:r>
    </w:p>
    <w:p w14:paraId="3BCCBF4E" w14:textId="38D3E7B5" w:rsidR="00B7343E" w:rsidRDefault="00B7343E" w:rsidP="00B7343E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346CD276" w14:textId="4DD2CC30" w:rsidR="00B7343E" w:rsidRDefault="00B7343E" w:rsidP="00B7343E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2AF026AE" w14:textId="5A08A180" w:rsidR="00B7343E" w:rsidRDefault="00B7343E" w:rsidP="00B7343E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18287F7F" w14:textId="64AFF65D" w:rsidR="00B7343E" w:rsidRDefault="00B7343E" w:rsidP="00B7343E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4D8B35B6" w14:textId="70985E7B" w:rsidR="00B7343E" w:rsidRDefault="00B7343E" w:rsidP="00B7343E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206D8CF2" w14:textId="25C4E7EC" w:rsidR="00B7343E" w:rsidRDefault="00B7343E" w:rsidP="00B7343E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0E021191" w14:textId="77777777" w:rsidR="00B7343E" w:rsidRPr="00F87A8D" w:rsidRDefault="00B7343E" w:rsidP="00B7343E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55C22934" w14:textId="77777777" w:rsidR="00891B92" w:rsidRPr="00F87A8D" w:rsidRDefault="00891B92" w:rsidP="00891B92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F87A8D">
        <w:rPr>
          <w:rFonts w:ascii="Cambria Math" w:hAnsi="Cambria Math" w:cs="Tahoma" w:hint="cs"/>
          <w:b/>
          <w:bCs/>
          <w:i/>
          <w:rtl/>
          <w:lang w:bidi="he-IL"/>
        </w:rPr>
        <w:t>האלגוריתם:</w:t>
      </w:r>
    </w:p>
    <w:p w14:paraId="14B38CBB" w14:textId="77777777" w:rsidR="00E40318" w:rsidRPr="004F3FA9" w:rsidRDefault="004F3FA9" w:rsidP="00891B92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build ArrayE // all e∈E sort by c(e) from the smallest to the biggest.</m:t>
          </m:r>
        </m:oMath>
      </m:oMathPara>
    </w:p>
    <w:p w14:paraId="472A976F" w14:textId="77777777" w:rsidR="003542D0" w:rsidRPr="004F3FA9" w:rsidRDefault="00A83ED3" w:rsidP="004F3FA9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'</m:t>
              </m:r>
            </m:sup>
          </m:sSup>
          <m:r>
            <w:rPr>
              <w:rFonts w:ascii="Cambria Math" w:hAnsi="Cambria Math" w:cs="Tahoma"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V,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  <w:lang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ahoma"/>
              <w:lang w:bidi="he-IL"/>
            </w:rPr>
            <m:t xml:space="preserve">,  i←0,     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'</m:t>
              </m:r>
            </m:sup>
          </m:sSup>
          <m:r>
            <w:rPr>
              <w:rFonts w:ascii="Cambria Math" w:hAnsi="Cambria Math" w:cs="Tahoma"/>
              <w:lang w:bidi="he-IL"/>
            </w:rPr>
            <m:t>←{∅}</m:t>
          </m:r>
        </m:oMath>
      </m:oMathPara>
    </w:p>
    <w:p w14:paraId="48004B53" w14:textId="77777777" w:rsidR="003542D0" w:rsidRPr="004F3FA9" w:rsidRDefault="004F3FA9" w:rsidP="00891B92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while (i&lt;|E|)</m:t>
          </m:r>
        </m:oMath>
      </m:oMathPara>
    </w:p>
    <w:p w14:paraId="4E568C5D" w14:textId="77777777" w:rsidR="003542D0" w:rsidRPr="004F3FA9" w:rsidRDefault="004F3FA9" w:rsidP="00891B92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add arrayE[i] to E'</m:t>
          </m:r>
        </m:oMath>
      </m:oMathPara>
    </w:p>
    <w:p w14:paraId="6953A420" w14:textId="6EA08A71" w:rsidR="003542D0" w:rsidRPr="00E51E83" w:rsidRDefault="00E51E83" w:rsidP="00891B92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if 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path←</m:t>
              </m:r>
              <m:r>
                <w:rPr>
                  <w:rFonts w:ascii="Cambria Math" w:hAnsi="Cambria Math" w:cs="Tahoma" w:hint="cs"/>
                  <w:lang w:bidi="he-IL"/>
                </w:rPr>
                <m:t>BFS</m:t>
              </m:r>
              <m:r>
                <w:rPr>
                  <w:rFonts w:ascii="Cambria Math" w:hAnsi="Cambria Math" w:cs="Tahoma" w:hint="cs"/>
                  <w:rtl/>
                  <w:lang w:bidi="he-IL"/>
                </w:rPr>
                <m:t xml:space="preserve">  </m:t>
              </m:r>
              <m:r>
                <w:rPr>
                  <w:rFonts w:ascii="Cambria Math" w:hAnsi="Cambria Math" w:cs="Tahoma"/>
                  <w:lang w:bidi="he-IL"/>
                </w:rPr>
                <m:t xml:space="preserve">from s to t on 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lang w:bidi="he-IL"/>
                    </w:rPr>
                    <m:t>G</m:t>
                  </m:r>
                </m:e>
                <m:sup>
                  <m:r>
                    <w:rPr>
                      <w:rFonts w:ascii="Cambria Math" w:hAnsi="Cambria Math" w:cs="Tahoma"/>
                      <w:lang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ahoma"/>
              <w:lang w:bidi="he-IL"/>
            </w:rPr>
            <m:t xml:space="preserve">exist </m:t>
          </m:r>
        </m:oMath>
      </m:oMathPara>
    </w:p>
    <w:p w14:paraId="0E695B0F" w14:textId="4879CE7A" w:rsidR="009835EF" w:rsidRPr="004F3FA9" w:rsidRDefault="009835EF" w:rsidP="009835EF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            for every e∈path</m:t>
          </m:r>
        </m:oMath>
      </m:oMathPara>
    </w:p>
    <w:p w14:paraId="64D1008C" w14:textId="7AF8892E" w:rsidR="009835EF" w:rsidRPr="004F3FA9" w:rsidRDefault="009835EF" w:rsidP="009835EF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                     </m:t>
          </m:r>
          <m:r>
            <w:rPr>
              <w:rFonts w:ascii="Cambria Math" w:hAnsi="Cambria Math" w:cs="Tahoma" w:hint="cs"/>
              <w:rtl/>
              <w:lang w:bidi="he-IL"/>
            </w:rPr>
            <m:t xml:space="preserve"> </m:t>
          </m:r>
          <m:r>
            <w:rPr>
              <w:rFonts w:ascii="Cambria Math" w:hAnsi="Cambria Math" w:cs="Tahoma"/>
              <w:lang w:bidi="he-IL"/>
            </w:rPr>
            <m:t>f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</m:d>
          <m:r>
            <w:rPr>
              <w:rFonts w:ascii="Cambria Math" w:hAnsi="Cambria Math" w:cs="Tahoma"/>
              <w:lang w:bidi="he-IL"/>
            </w:rPr>
            <m:t>=c(E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i</m:t>
              </m:r>
            </m:e>
          </m:d>
          <m:r>
            <w:rPr>
              <w:rFonts w:ascii="Cambria Math" w:hAnsi="Cambria Math" w:cs="Tahoma"/>
              <w:lang w:bidi="he-IL"/>
            </w:rPr>
            <m:t>)</m:t>
          </m:r>
        </m:oMath>
      </m:oMathPara>
    </w:p>
    <w:p w14:paraId="48CC3F62" w14:textId="71DC8DDC" w:rsidR="003542D0" w:rsidRPr="004F3FA9" w:rsidRDefault="004F3FA9" w:rsidP="00891B92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            return </m:t>
          </m:r>
          <m:r>
            <w:rPr>
              <w:rFonts w:ascii="Cambria Math" w:hAnsi="Cambria Math" w:cs="Tahoma" w:hint="cs"/>
              <w:rtl/>
              <w:lang w:bidi="he-IL"/>
            </w:rPr>
            <m:t xml:space="preserve"> </m:t>
          </m:r>
          <m:r>
            <w:rPr>
              <w:rFonts w:ascii="Cambria Math" w:hAnsi="Cambria Math" w:cs="Tahoma"/>
              <w:lang w:bidi="he-IL"/>
            </w:rPr>
            <m:t>f</m:t>
          </m:r>
        </m:oMath>
      </m:oMathPara>
    </w:p>
    <w:p w14:paraId="5EA871AF" w14:textId="77777777" w:rsidR="004F3FA9" w:rsidRPr="004F3FA9" w:rsidRDefault="004F3FA9" w:rsidP="004F3FA9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i←i+1</m:t>
          </m:r>
        </m:oMath>
      </m:oMathPara>
    </w:p>
    <w:p w14:paraId="7F1E33AB" w14:textId="77777777" w:rsidR="004F3FA9" w:rsidRPr="00B557AC" w:rsidRDefault="004F3FA9" w:rsidP="004F3FA9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return - no path from s to t in G.</m:t>
          </m:r>
        </m:oMath>
      </m:oMathPara>
    </w:p>
    <w:p w14:paraId="44B112F1" w14:textId="77777777" w:rsidR="00891B92" w:rsidRPr="00F87A8D" w:rsidRDefault="00891B92" w:rsidP="00891B92">
      <w:pPr>
        <w:tabs>
          <w:tab w:val="center" w:pos="4513"/>
        </w:tabs>
        <w:bidi/>
        <w:ind w:left="720"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F87A8D">
        <w:rPr>
          <w:rFonts w:ascii="Cambria Math" w:hAnsi="Cambria Math" w:cs="Tahoma" w:hint="cs"/>
          <w:b/>
          <w:bCs/>
          <w:i/>
          <w:rtl/>
          <w:lang w:bidi="he-IL"/>
        </w:rPr>
        <w:t>נכונות:</w:t>
      </w:r>
    </w:p>
    <w:p w14:paraId="58309013" w14:textId="77777777" w:rsidR="002854FF" w:rsidRDefault="004F3FA9" w:rsidP="00891B92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נבנה מערך הממיין את כל הצלעות בגרף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מהקטנה לגדולה, לפי הקיבולת של כל צלע. </w:t>
      </w:r>
    </w:p>
    <w:p w14:paraId="5A1411A7" w14:textId="77777777" w:rsidR="00891B92" w:rsidRDefault="004F3FA9" w:rsidP="002854FF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נגדיר גרף חדש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', ולו אותם הקודקודים של 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וקבוצת צלעות ריקה </w:t>
      </w:r>
      <w:r>
        <w:rPr>
          <w:rFonts w:ascii="Cambria Math" w:hAnsi="Cambria Math" w:cs="Tahoma" w:hint="cs"/>
          <w:i/>
          <w:lang w:bidi="he-IL"/>
        </w:rPr>
        <w:t>E</w:t>
      </w:r>
      <w:r>
        <w:rPr>
          <w:rFonts w:ascii="Cambria Math" w:hAnsi="Cambria Math" w:cs="Tahoma" w:hint="cs"/>
          <w:i/>
          <w:rtl/>
          <w:lang w:bidi="he-IL"/>
        </w:rPr>
        <w:t>'.</w:t>
      </w:r>
    </w:p>
    <w:p w14:paraId="4EF60AF5" w14:textId="77777777" w:rsidR="002854FF" w:rsidRDefault="002854FF" w:rsidP="002854FF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בכל איטרציה נוסיף לגרף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' צלע, לפי הסדר דרך המערך שיצרנו, ונבדוק אם ישנה דרך כלשהי בגרף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' העדכני מקודקוד 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לקודקוד 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. </w:t>
      </w:r>
    </w:p>
    <w:p w14:paraId="500F4A4B" w14:textId="77777777" w:rsidR="002854FF" w:rsidRDefault="002854FF" w:rsidP="002854FF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אם לא, נמשיך הלאה ונוסיף את הצלע הבאה בתור.</w:t>
      </w:r>
    </w:p>
    <w:p w14:paraId="75A211A9" w14:textId="77777777" w:rsidR="002854FF" w:rsidRDefault="002854FF" w:rsidP="002854FF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אם כן, ניתן להעביר במסלול זה את הקיבולת של הצלע האחרונה שנוספה, הרי שכל שאר הצלעות שקיימות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 xml:space="preserve"> בעלות קיבולת נמוכה משלה ולכן מתקיים </w:t>
      </w:r>
      <m:oMath>
        <m:r>
          <w:rPr>
            <w:rFonts w:ascii="Cambria Math" w:hAnsi="Cambria Math" w:cs="Tahoma"/>
            <w:lang w:bidi="he-IL"/>
          </w:rPr>
          <m:t>f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r>
          <w:rPr>
            <w:rFonts w:ascii="Cambria Math" w:hAnsi="Cambria Math" w:cs="Tahoma"/>
            <w:lang w:bidi="he-IL"/>
          </w:rPr>
          <m:t>≥c(e)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לכל צלע במסלול</w:t>
      </w:r>
      <w:r w:rsidR="00B557AC">
        <w:rPr>
          <w:rFonts w:ascii="Cambria Math" w:hAnsi="Cambria Math" w:cs="Tahoma" w:hint="cs"/>
          <w:i/>
          <w:rtl/>
          <w:lang w:bidi="he-IL"/>
        </w:rPr>
        <w:t>, וגם</w:t>
      </w:r>
      <w:r w:rsidR="00B557AC" w:rsidRPr="00B557AC">
        <w:rPr>
          <w:rFonts w:ascii="Cambria Math" w:hAnsi="Cambria Math" w:cs="Tahoma" w:hint="cs"/>
          <w:i/>
          <w:rtl/>
          <w:lang w:bidi="he-IL"/>
        </w:rPr>
        <w:t xml:space="preserve"> </w:t>
      </w:r>
      <w:r w:rsidR="00B557AC">
        <w:rPr>
          <w:rFonts w:ascii="Cambria Math" w:hAnsi="Cambria Math" w:cs="Tahoma" w:hint="cs"/>
          <w:i/>
          <w:rtl/>
          <w:lang w:bidi="he-IL"/>
        </w:rPr>
        <w:t xml:space="preserve">הצלעות קיימות במסלול מקודקוד </w:t>
      </w:r>
      <w:r w:rsidR="00B557AC">
        <w:rPr>
          <w:rFonts w:ascii="Cambria Math" w:hAnsi="Cambria Math" w:cs="Tahoma"/>
          <w:i/>
          <w:lang w:bidi="he-IL"/>
        </w:rPr>
        <w:t>s</w:t>
      </w:r>
      <w:r w:rsidR="00B557AC">
        <w:rPr>
          <w:rFonts w:ascii="Cambria Math" w:hAnsi="Cambria Math" w:cs="Tahoma" w:hint="cs"/>
          <w:i/>
          <w:rtl/>
          <w:lang w:bidi="he-IL"/>
        </w:rPr>
        <w:t xml:space="preserve"> לקודקוד </w:t>
      </w:r>
      <w:r w:rsidR="00B557AC">
        <w:rPr>
          <w:rFonts w:ascii="Cambria Math" w:hAnsi="Cambria Math" w:cs="Tahoma"/>
          <w:i/>
          <w:lang w:bidi="he-IL"/>
        </w:rPr>
        <w:t>t</w:t>
      </w:r>
      <w:r w:rsidR="00B557AC">
        <w:rPr>
          <w:rFonts w:ascii="Cambria Math" w:hAnsi="Cambria Math" w:cs="Tahoma" w:hint="cs"/>
          <w:i/>
          <w:rtl/>
          <w:lang w:bidi="he-IL"/>
        </w:rPr>
        <w:t>, כלומר מדובר בזרימה חוקית ברשת.</w:t>
      </w:r>
    </w:p>
    <w:p w14:paraId="658C683E" w14:textId="77777777" w:rsidR="00B557AC" w:rsidRDefault="00B557AC" w:rsidP="00B557AC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נטען כי</w:t>
      </w:r>
      <w:r>
        <w:rPr>
          <w:rFonts w:ascii="Cambria Math" w:hAnsi="Cambria Math" w:cs="Tahoma" w:hint="cs"/>
          <w:i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>הזרימה שמצאנו היא הזרימה החוקית המזערית.</w:t>
      </w:r>
    </w:p>
    <w:p w14:paraId="5688096F" w14:textId="77777777" w:rsidR="00B557AC" w:rsidRDefault="00B557AC" w:rsidP="00B557AC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הוכחה: נניח בשלילה כי קיימת זרימה חוקית קטנה מהזרימה שמצאנו, אז יש מסלול מ-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ל-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שעובר דרך צלעות שהקיבולת של כולן קטנה ממש מגודל הזרימה שמצאנו. מאחר והוספת הצלעות נעשתה לפי גודל הקיבולות של הצלעות, עד למציאת מסלול מ-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ל-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>, הרי שישנה סתירה לכך שקיים מסלול כזה עבור קיבולת קטנה ממש מגודל הזרימה שמצאנו.</w:t>
      </w:r>
    </w:p>
    <w:p w14:paraId="3BDECB47" w14:textId="77777777" w:rsidR="00B557AC" w:rsidRPr="00F87A8D" w:rsidRDefault="00B557AC" w:rsidP="00B557AC">
      <w:pPr>
        <w:pStyle w:val="ListParagraph"/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סיכום: אם יש מסלול מ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אל 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האלגוריתם יחזיר את הזרימה החוקית המזערית ברשת, ואם אין אז לא קיימת כלל זרימה חוקית ברשת.</w:t>
      </w:r>
    </w:p>
    <w:p w14:paraId="6D294878" w14:textId="77777777" w:rsidR="004F3FA9" w:rsidRPr="00F87A8D" w:rsidRDefault="004F3FA9" w:rsidP="00B557AC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63CE1017" w14:textId="77777777" w:rsidR="00891B92" w:rsidRPr="00891B92" w:rsidRDefault="00891B92" w:rsidP="00891B92">
      <w:pPr>
        <w:tabs>
          <w:tab w:val="center" w:pos="4513"/>
        </w:tabs>
        <w:bidi/>
        <w:ind w:left="720"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891B92">
        <w:rPr>
          <w:rFonts w:ascii="Cambria Math" w:hAnsi="Cambria Math" w:cs="Tahoma" w:hint="cs"/>
          <w:b/>
          <w:bCs/>
          <w:i/>
          <w:rtl/>
          <w:lang w:bidi="he-IL"/>
        </w:rPr>
        <w:t>זמן ריצה:</w:t>
      </w:r>
    </w:p>
    <w:p w14:paraId="734C1CCB" w14:textId="77777777" w:rsidR="009C7EC1" w:rsidRDefault="009C7EC1" w:rsidP="009C7EC1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נסמן </w:t>
      </w:r>
      <m:oMath>
        <m:r>
          <w:rPr>
            <w:rFonts w:ascii="Cambria Math" w:hAnsi="Cambria Math" w:cs="Tahoma"/>
            <w:lang w:bidi="he-IL"/>
          </w:rPr>
          <m:t>m=|E|, n=|V|</m:t>
        </m:r>
      </m:oMath>
    </w:p>
    <w:p w14:paraId="49F97ACD" w14:textId="77777777" w:rsidR="009C7EC1" w:rsidRDefault="009C7EC1" w:rsidP="009C7EC1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בניית מערך ממויין של הצלעות של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/>
          <w:i/>
          <w:lang w:bidi="he-IL"/>
        </w:rPr>
        <w:t>.</w:t>
      </w:r>
      <m:oMath>
        <m:r>
          <m:rPr>
            <m:sty m:val="p"/>
          </m:rPr>
          <w:rPr>
            <w:rFonts w:ascii="Cambria Math" w:hAnsi="Cambria Math" w:cs="Tahoma" w:hint="cs"/>
            <w:lang w:bidi="he-IL"/>
          </w:rPr>
          <m:t>O</m:t>
        </m:r>
        <m:r>
          <m:rPr>
            <m:sty m:val="p"/>
          </m:rPr>
          <w:rPr>
            <w:rFonts w:ascii="Cambria Math" w:hAnsi="Cambria Math" w:cs="Tahoma"/>
            <w:lang w:bidi="he-IL"/>
          </w:rPr>
          <m:t>(</m:t>
        </m:r>
        <m:r>
          <w:rPr>
            <w:rFonts w:ascii="Cambria Math" w:hAnsi="Cambria Math" w:cs="Tahoma"/>
            <w:lang w:bidi="he-IL"/>
          </w:rPr>
          <m:t>m</m:t>
        </m:r>
        <m:func>
          <m:funcPr>
            <m:ctrlPr>
              <w:rPr>
                <w:rFonts w:ascii="Cambria Math" w:hAnsi="Cambria Math" w:cs="Tahoma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log</m:t>
            </m:r>
          </m:fName>
          <m:e>
            <m:r>
              <w:rPr>
                <w:rFonts w:ascii="Cambria Math" w:hAnsi="Cambria Math" w:cs="Tahoma"/>
                <w:lang w:bidi="he-IL"/>
              </w:rPr>
              <m:t>m</m:t>
            </m:r>
          </m:e>
        </m:func>
        <m:r>
          <m:rPr>
            <m:sty m:val="p"/>
          </m:rPr>
          <w:rPr>
            <w:rFonts w:ascii="Cambria Math" w:hAnsi="Cambria Math" w:cs="Tahoma"/>
            <w:lang w:bidi="he-IL"/>
          </w:rPr>
          <m:t>)</m:t>
        </m:r>
      </m:oMath>
    </w:p>
    <w:p w14:paraId="02E8E969" w14:textId="77777777" w:rsidR="009C7EC1" w:rsidRDefault="009C7EC1" w:rsidP="009C7EC1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העתקת הצלעות מגרף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לגרף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' </w:t>
      </w:r>
      <w:r>
        <w:rPr>
          <w:rFonts w:ascii="Cambria Math" w:hAnsi="Cambria Math" w:cs="Tahoma"/>
          <w:i/>
          <w:rtl/>
          <w:lang w:bidi="he-IL"/>
        </w:rPr>
        <w:t>–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Tahoma" w:hint="cs"/>
            <w:lang w:bidi="he-IL"/>
          </w:rPr>
          <m:t>O</m:t>
        </m:r>
        <m:r>
          <m:rPr>
            <m:sty m:val="p"/>
          </m:rPr>
          <w:rPr>
            <w:rFonts w:ascii="Cambria Math" w:hAnsi="Cambria Math" w:cs="Tahoma"/>
            <w:lang w:bidi="he-IL"/>
          </w:rPr>
          <m:t>(n)</m:t>
        </m:r>
      </m:oMath>
      <w:r w:rsidR="00827E28">
        <w:rPr>
          <w:rFonts w:ascii="Cambria Math" w:hAnsi="Cambria Math" w:cs="Tahoma" w:hint="cs"/>
          <w:i/>
          <w:rtl/>
          <w:lang w:bidi="he-IL"/>
        </w:rPr>
        <w:t>.</w:t>
      </w:r>
    </w:p>
    <w:p w14:paraId="3C4F19F1" w14:textId="77777777" w:rsidR="009C7EC1" w:rsidRDefault="009C7EC1" w:rsidP="009C7EC1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הלולאה מתבצעת לכל היותר </w:t>
      </w:r>
      <w:r>
        <w:rPr>
          <w:rFonts w:ascii="Cambria Math" w:hAnsi="Cambria Math" w:cs="Tahoma"/>
          <w:i/>
          <w:lang w:bidi="he-IL"/>
        </w:rPr>
        <w:t>m</w:t>
      </w:r>
      <w:r>
        <w:rPr>
          <w:rFonts w:ascii="Cambria Math" w:hAnsi="Cambria Math" w:cs="Tahoma" w:hint="cs"/>
          <w:i/>
          <w:rtl/>
          <w:lang w:bidi="he-IL"/>
        </w:rPr>
        <w:t xml:space="preserve"> פעמים, ובכל פעם מבצעת בדיקה של </w:t>
      </w: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41A30041" w14:textId="77777777" w:rsidR="00891B92" w:rsidRPr="009C7EC1" w:rsidRDefault="00891B92" w:rsidP="009C7EC1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 xml:space="preserve"> רץ בזמן </w:t>
      </w:r>
      <m:oMath>
        <m:r>
          <w:rPr>
            <w:rFonts w:ascii="Cambria Math" w:hAnsi="Cambria Math" w:cs="Tahoma" w:hint="cs"/>
            <w:lang w:bidi="he-IL"/>
          </w:rPr>
          <m:t>O</m:t>
        </m:r>
        <m:r>
          <w:rPr>
            <w:rFonts w:ascii="Cambria Math" w:hAnsi="Cambria Math" w:cs="Tahoma"/>
            <w:lang w:bidi="he-IL"/>
          </w:rPr>
          <m:t>(m+n)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, </w:t>
      </w:r>
      <w:r w:rsidR="009C7EC1">
        <w:rPr>
          <w:rFonts w:ascii="Cambria Math" w:hAnsi="Cambria Math" w:cs="Tahoma" w:hint="cs"/>
          <w:i/>
          <w:rtl/>
          <w:lang w:bidi="he-IL"/>
        </w:rPr>
        <w:t>לכן הלולאה תתבצע ב</w:t>
      </w:r>
      <w:r w:rsidR="009C7EC1" w:rsidRPr="009C7EC1">
        <w:rPr>
          <w:rFonts w:ascii="Cambria Math" w:hAnsi="Cambria Math" w:cs="Tahoma" w:hint="cs"/>
          <w:i/>
          <w:lang w:bidi="he-IL"/>
        </w:rPr>
        <w:t xml:space="preserve"> </w:t>
      </w:r>
      <m:oMath>
        <m:r>
          <w:rPr>
            <w:rFonts w:ascii="Cambria Math" w:hAnsi="Cambria Math" w:cs="Tahoma" w:hint="cs"/>
            <w:lang w:bidi="he-IL"/>
          </w:rPr>
          <m:t>O</m:t>
        </m:r>
        <m:r>
          <w:rPr>
            <w:rFonts w:ascii="Cambria Math" w:hAnsi="Cambria Math" w:cs="Tahoma"/>
            <w:lang w:bidi="he-IL"/>
          </w:rPr>
          <m:t>(m(m+n))</m:t>
        </m:r>
      </m:oMath>
    </w:p>
    <w:p w14:paraId="254D95F5" w14:textId="77777777" w:rsidR="00891B92" w:rsidRPr="009C7EC1" w:rsidRDefault="009C7EC1" w:rsidP="00891B92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סה"כ זמן ריצה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O</m:t>
        </m:r>
        <m:r>
          <w:rPr>
            <w:rFonts w:ascii="Cambria Math" w:hAnsi="Cambria Math" w:cs="Tahoma"/>
            <w:lang w:bidi="he-IL"/>
          </w:rPr>
          <m:t>(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m</m:t>
            </m:r>
          </m:e>
          <m:sup>
            <m:r>
              <w:rPr>
                <w:rFonts w:ascii="Cambria Math" w:hAnsi="Cambria Math" w:cs="Tahoma"/>
                <w:lang w:bidi="he-IL"/>
              </w:rPr>
              <m:t>2</m:t>
            </m:r>
          </m:sup>
        </m:sSup>
        <m:r>
          <w:rPr>
            <w:rFonts w:ascii="Cambria Math" w:hAnsi="Cambria Math" w:cs="Tahoma"/>
            <w:lang w:bidi="he-IL"/>
          </w:rPr>
          <m:t>+m∙n)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2C7E9167" w14:textId="77777777" w:rsidR="00827E28" w:rsidRDefault="00827E28" w:rsidP="00891B92">
      <w:pPr>
        <w:pStyle w:val="ListParagraph"/>
        <w:tabs>
          <w:tab w:val="center" w:pos="4513"/>
        </w:tabs>
        <w:bidi/>
        <w:ind w:left="1440" w:firstLine="0"/>
        <w:rPr>
          <w:rFonts w:ascii="Cambria Math" w:hAnsi="Cambria Math" w:cs="Tahoma"/>
          <w:iCs/>
          <w:rtl/>
          <w:lang w:bidi="he-IL"/>
        </w:rPr>
      </w:pPr>
      <w:r>
        <w:rPr>
          <w:rFonts w:ascii="Cambria Math" w:hAnsi="Cambria Math" w:cs="Tahoma"/>
          <w:iCs/>
          <w:rtl/>
          <w:lang w:bidi="he-IL"/>
        </w:rPr>
        <w:br w:type="page"/>
      </w:r>
    </w:p>
    <w:p w14:paraId="0E9CD524" w14:textId="77777777" w:rsidR="00891B92" w:rsidRPr="00827E28" w:rsidRDefault="00827E28" w:rsidP="00827E28">
      <w:pPr>
        <w:tabs>
          <w:tab w:val="center" w:pos="4513"/>
        </w:tabs>
        <w:bidi/>
        <w:rPr>
          <w:rFonts w:ascii="Cambria Math" w:hAnsi="Cambria Math" w:cs="Tahoma"/>
          <w:i/>
          <w:u w:val="single"/>
          <w:rtl/>
          <w:lang w:bidi="he-IL"/>
        </w:rPr>
      </w:pPr>
      <w:commentRangeStart w:id="0"/>
      <w:r w:rsidRPr="00827E28">
        <w:rPr>
          <w:rFonts w:ascii="Cambria Math" w:hAnsi="Cambria Math" w:cs="Tahoma" w:hint="cs"/>
          <w:i/>
          <w:u w:val="single"/>
          <w:rtl/>
          <w:lang w:bidi="he-IL"/>
        </w:rPr>
        <w:t>שאלה 3</w:t>
      </w:r>
      <w:commentRangeEnd w:id="0"/>
      <w:r w:rsidR="001D579C">
        <w:rPr>
          <w:rStyle w:val="CommentReference"/>
          <w:rtl/>
        </w:rPr>
        <w:commentReference w:id="0"/>
      </w:r>
    </w:p>
    <w:p w14:paraId="31A98CD0" w14:textId="77777777" w:rsidR="00827E28" w:rsidRPr="00EA22FA" w:rsidRDefault="00514251" w:rsidP="00EA22FA">
      <w:pPr>
        <w:pStyle w:val="ListParagraph"/>
        <w:numPr>
          <w:ilvl w:val="0"/>
          <w:numId w:val="26"/>
        </w:num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  <w:r w:rsidRPr="00EA22FA">
        <w:rPr>
          <w:rFonts w:ascii="Cambria Math" w:hAnsi="Cambria Math" w:cs="Tahoma" w:hint="cs"/>
          <w:b/>
          <w:bCs/>
          <w:i/>
          <w:rtl/>
          <w:lang w:bidi="he-IL"/>
        </w:rPr>
        <w:t>הרעיון הכללי:</w:t>
      </w:r>
    </w:p>
    <w:p w14:paraId="508BCD05" w14:textId="77777777" w:rsidR="00514251" w:rsidRDefault="00514251" w:rsidP="00514251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בהינתן הזרימה ה</w:t>
      </w:r>
      <w:r w:rsidR="001C635F">
        <w:rPr>
          <w:rFonts w:ascii="Cambria Math" w:hAnsi="Cambria Math" w:cs="Tahoma" w:hint="cs"/>
          <w:i/>
          <w:rtl/>
          <w:lang w:bidi="he-IL"/>
        </w:rPr>
        <w:t xml:space="preserve">מרבית הרשת </w:t>
      </w:r>
      <w:r w:rsidR="001C635F">
        <w:rPr>
          <w:rFonts w:ascii="Cambria Math" w:hAnsi="Cambria Math" w:cs="Tahoma"/>
          <w:i/>
          <w:lang w:bidi="he-IL"/>
        </w:rPr>
        <w:t>f</w:t>
      </w:r>
      <w:r w:rsidR="001C635F">
        <w:rPr>
          <w:rFonts w:ascii="Cambria Math" w:hAnsi="Cambria Math" w:cs="Tahoma" w:hint="cs"/>
          <w:i/>
          <w:rtl/>
          <w:lang w:bidi="he-IL"/>
        </w:rPr>
        <w:t xml:space="preserve">, נשתמש </w:t>
      </w:r>
      <w:r w:rsidR="00166B99">
        <w:rPr>
          <w:rFonts w:ascii="Cambria Math" w:hAnsi="Cambria Math" w:cs="Tahoma" w:hint="cs"/>
          <w:i/>
          <w:rtl/>
          <w:lang w:bidi="he-IL"/>
        </w:rPr>
        <w:t xml:space="preserve">ברשת השיורית </w:t>
      </w:r>
      <w:r w:rsidR="00E746CF">
        <w:rPr>
          <w:rFonts w:ascii="Cambria Math" w:hAnsi="Cambria Math" w:cs="Tahoma" w:hint="cs"/>
          <w:i/>
          <w:rtl/>
          <w:lang w:bidi="he-IL"/>
        </w:rPr>
        <w:t xml:space="preserve">של אותה זרימה. </w:t>
      </w:r>
      <w:r w:rsidR="00166B99">
        <w:rPr>
          <w:rFonts w:ascii="Cambria Math" w:hAnsi="Cambria Math" w:cs="Tahoma" w:hint="cs"/>
          <w:i/>
          <w:rtl/>
          <w:lang w:bidi="he-IL"/>
        </w:rPr>
        <w:t xml:space="preserve">נראה אם קיימת הצלע </w:t>
      </w:r>
      <w:r w:rsidR="00166B99">
        <w:rPr>
          <w:rFonts w:ascii="Cambria Math" w:hAnsi="Cambria Math" w:cs="Tahoma"/>
          <w:i/>
          <w:lang w:bidi="he-IL"/>
        </w:rPr>
        <w:t>e*</w:t>
      </w:r>
      <w:r w:rsidR="00166B99">
        <w:rPr>
          <w:rFonts w:ascii="Cambria Math" w:hAnsi="Cambria Math" w:cs="Tahoma" w:hint="cs"/>
          <w:i/>
          <w:rtl/>
          <w:lang w:bidi="he-IL"/>
        </w:rPr>
        <w:t xml:space="preserve"> בגרף השיורי</w:t>
      </w:r>
      <w:r w:rsidR="00E746CF">
        <w:rPr>
          <w:rFonts w:ascii="Cambria Math" w:hAnsi="Cambria Math" w:cs="Tahoma" w:hint="cs"/>
          <w:i/>
          <w:rtl/>
          <w:lang w:bidi="he-IL"/>
        </w:rPr>
        <w:t xml:space="preserve">. </w:t>
      </w:r>
      <w:r w:rsidR="00166B99">
        <w:rPr>
          <w:rFonts w:ascii="Cambria Math" w:hAnsi="Cambria Math" w:cs="Tahoma" w:hint="cs"/>
          <w:i/>
          <w:rtl/>
          <w:lang w:bidi="he-IL"/>
        </w:rPr>
        <w:t>אם לא</w:t>
      </w:r>
      <w:r w:rsidR="00E746CF">
        <w:rPr>
          <w:rFonts w:ascii="Cambria Math" w:hAnsi="Cambria Math" w:cs="Tahoma" w:hint="cs"/>
          <w:i/>
          <w:rtl/>
          <w:lang w:bidi="he-IL"/>
        </w:rPr>
        <w:t>,</w:t>
      </w:r>
      <w:r w:rsidR="00166B99">
        <w:rPr>
          <w:rFonts w:ascii="Cambria Math" w:hAnsi="Cambria Math" w:cs="Tahoma" w:hint="cs"/>
          <w:i/>
          <w:rtl/>
          <w:lang w:bidi="he-IL"/>
        </w:rPr>
        <w:t xml:space="preserve"> נבדוק אם כאשר נוסיף אותה, יהיה מסלול המחבר בין </w:t>
      </w:r>
      <w:r w:rsidR="00166B99">
        <w:rPr>
          <w:rFonts w:ascii="Cambria Math" w:hAnsi="Cambria Math" w:cs="Tahoma"/>
          <w:i/>
          <w:lang w:bidi="he-IL"/>
        </w:rPr>
        <w:t>s</w:t>
      </w:r>
      <w:r w:rsidR="00166B99">
        <w:rPr>
          <w:rFonts w:ascii="Cambria Math" w:hAnsi="Cambria Math" w:cs="Tahoma" w:hint="cs"/>
          <w:i/>
          <w:rtl/>
          <w:lang w:bidi="he-IL"/>
        </w:rPr>
        <w:t xml:space="preserve"> ל-</w:t>
      </w:r>
      <w:r w:rsidR="00166B99">
        <w:rPr>
          <w:rFonts w:ascii="Cambria Math" w:hAnsi="Cambria Math" w:cs="Tahoma"/>
          <w:i/>
          <w:lang w:bidi="he-IL"/>
        </w:rPr>
        <w:t>t</w:t>
      </w:r>
      <w:r w:rsidR="00166B99">
        <w:rPr>
          <w:rFonts w:ascii="Cambria Math" w:hAnsi="Cambria Math" w:cs="Tahoma" w:hint="cs"/>
          <w:i/>
          <w:rtl/>
          <w:lang w:bidi="he-IL"/>
        </w:rPr>
        <w:t>, אם כן הרי שניתן להגדיל בכך את הזרימה ב-1.</w:t>
      </w:r>
    </w:p>
    <w:p w14:paraId="1E452145" w14:textId="77777777" w:rsidR="00166B99" w:rsidRDefault="00166B99" w:rsidP="00166B99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</w:p>
    <w:p w14:paraId="5D1A0F7C" w14:textId="77777777" w:rsidR="00166B99" w:rsidRDefault="00166B99" w:rsidP="00166B99">
      <w:p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  <w:r w:rsidRPr="00EA22FA">
        <w:rPr>
          <w:rFonts w:ascii="Cambria Math" w:hAnsi="Cambria Math" w:cs="Tahoma" w:hint="cs"/>
          <w:b/>
          <w:bCs/>
          <w:i/>
          <w:rtl/>
          <w:lang w:bidi="he-IL"/>
        </w:rPr>
        <w:t>האלגוריתם:</w:t>
      </w:r>
    </w:p>
    <w:p w14:paraId="4BD0E376" w14:textId="1CEB5BB2" w:rsidR="00E746CF" w:rsidRPr="00E746CF" w:rsidRDefault="00E746CF" w:rsidP="00E746CF">
      <w:pPr>
        <w:tabs>
          <w:tab w:val="center" w:pos="4513"/>
        </w:tabs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build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lang w:bidi="he-IL"/>
            </w:rPr>
            <m:t xml:space="preserve"> </m:t>
          </m:r>
          <m:r>
            <w:rPr>
              <w:rFonts w:ascii="Cambria Math" w:hAnsi="Cambria Math" w:cs="Tahoma"/>
              <w:lang w:bidi="he-IL"/>
            </w:rPr>
            <m:t>from flow f on G</m:t>
          </m:r>
        </m:oMath>
      </m:oMathPara>
    </w:p>
    <w:p w14:paraId="27B2F06C" w14:textId="77777777" w:rsidR="00166B99" w:rsidRPr="00166B99" w:rsidRDefault="00166B99" w:rsidP="00166B99">
      <w:pPr>
        <w:tabs>
          <w:tab w:val="center" w:pos="4513"/>
        </w:tabs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if e*∉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</m:oMath>
      </m:oMathPara>
    </w:p>
    <w:p w14:paraId="16BE2ED0" w14:textId="77777777" w:rsidR="00166B99" w:rsidRPr="00E746CF" w:rsidRDefault="006A3C6E" w:rsidP="00166B99">
      <w:pPr>
        <w:tabs>
          <w:tab w:val="center" w:pos="4513"/>
        </w:tabs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add e* to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</m:oMath>
      </m:oMathPara>
    </w:p>
    <w:p w14:paraId="1916914B" w14:textId="77777777" w:rsidR="00E746CF" w:rsidRPr="00166B99" w:rsidRDefault="00E746CF" w:rsidP="00166B99">
      <w:pPr>
        <w:tabs>
          <w:tab w:val="center" w:pos="4513"/>
        </w:tabs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path= BFS from s to t on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</m:oMath>
      </m:oMathPara>
    </w:p>
    <w:p w14:paraId="11D0B8C6" w14:textId="63C5B0CB" w:rsidR="00166B99" w:rsidRPr="00493479" w:rsidRDefault="006A3C6E" w:rsidP="00166B99">
      <w:pPr>
        <w:tabs>
          <w:tab w:val="center" w:pos="4513"/>
        </w:tabs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if path exist</m:t>
          </m:r>
        </m:oMath>
      </m:oMathPara>
    </w:p>
    <w:p w14:paraId="321C410D" w14:textId="05696FF7" w:rsidR="00493479" w:rsidRPr="00493479" w:rsidRDefault="00493479" w:rsidP="00166B99">
      <w:pPr>
        <w:tabs>
          <w:tab w:val="center" w:pos="4513"/>
        </w:tabs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for  </w:t>
      </w:r>
      <m:oMath>
        <m:r>
          <w:rPr>
            <w:rFonts w:ascii="Cambria Math" w:hAnsi="Cambria Math" w:cs="Tahoma"/>
            <w:lang w:bidi="he-IL"/>
          </w:rPr>
          <m:t>every e∈path</m:t>
        </m:r>
      </m:oMath>
    </w:p>
    <w:p w14:paraId="0F4D4532" w14:textId="04925E02" w:rsidR="00166B99" w:rsidRPr="00E746CF" w:rsidRDefault="00493479" w:rsidP="00166B99">
      <w:pPr>
        <w:tabs>
          <w:tab w:val="center" w:pos="4513"/>
        </w:tabs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             f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</m:d>
          <m:r>
            <w:rPr>
              <w:rFonts w:ascii="Cambria Math" w:hAnsi="Cambria Math" w:cs="Tahoma"/>
              <w:lang w:bidi="he-IL"/>
            </w:rPr>
            <m:t>=f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</m:d>
          <m:r>
            <w:rPr>
              <w:rFonts w:ascii="Cambria Math" w:hAnsi="Cambria Math" w:cs="Tahoma"/>
              <w:lang w:bidi="he-IL"/>
            </w:rPr>
            <m:t>+1</m:t>
          </m:r>
        </m:oMath>
      </m:oMathPara>
    </w:p>
    <w:p w14:paraId="22644AA9" w14:textId="77777777" w:rsidR="006A3C6E" w:rsidRPr="00166B99" w:rsidRDefault="006A3C6E" w:rsidP="006A3C6E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return f</m:t>
          </m:r>
        </m:oMath>
      </m:oMathPara>
    </w:p>
    <w:p w14:paraId="7C90F169" w14:textId="77777777" w:rsidR="00166B99" w:rsidRDefault="00166B99" w:rsidP="00166B99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</w:p>
    <w:p w14:paraId="5F8A35F0" w14:textId="77777777" w:rsidR="00166B99" w:rsidRPr="00EA22FA" w:rsidRDefault="00166B99" w:rsidP="00166B99">
      <w:p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  <w:r w:rsidRPr="00EA22FA">
        <w:rPr>
          <w:rFonts w:ascii="Cambria Math" w:hAnsi="Cambria Math" w:cs="Tahoma" w:hint="cs"/>
          <w:b/>
          <w:bCs/>
          <w:i/>
          <w:rtl/>
          <w:lang w:bidi="he-IL"/>
        </w:rPr>
        <w:t>הוכחת נכונות:</w:t>
      </w:r>
    </w:p>
    <w:p w14:paraId="54442E80" w14:textId="63233148" w:rsidR="00166B99" w:rsidRDefault="00166B99" w:rsidP="00166B99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אם קיימת צלע 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ברשת שיורית אז הזרימה המרבית ברשת לא ניצלה את כל </w:t>
      </w:r>
      <w:commentRangeStart w:id="2"/>
      <w:r>
        <w:rPr>
          <w:rFonts w:ascii="Cambria Math" w:hAnsi="Cambria Math" w:cs="Tahoma" w:hint="cs"/>
          <w:i/>
          <w:rtl/>
          <w:lang w:bidi="he-IL"/>
        </w:rPr>
        <w:t xml:space="preserve">תכולתה של צלע 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(כלומר, הצלע לא היוותה את צוואר הבקבוק ולכן לא נוצלה במלואה), ובשל כך גם אם נגדיל את הזרימה  ב-1 לא תהיה לכך השפעה על הזרימה ברשת כולה</w:t>
      </w:r>
      <w:r w:rsidR="00C87513">
        <w:rPr>
          <w:rFonts w:ascii="Cambria Math" w:hAnsi="Cambria Math" w:cs="Tahoma" w:hint="cs"/>
          <w:i/>
          <w:rtl/>
          <w:lang w:bidi="he-IL"/>
        </w:rPr>
        <w:t>.</w:t>
      </w:r>
    </w:p>
    <w:p w14:paraId="56B8B712" w14:textId="77777777" w:rsidR="00C87513" w:rsidRDefault="00C87513" w:rsidP="00C87513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אם לא קיימת הצלע יתכן שהיוותה את צוואר הבקבוק והגדלתה ב-1 תאפשר לזרימה נוספת לעבור. כמובן, הזרימה יכולה לגדול לכל היותר ב-1, שכן ישנן שתי אפשרויות:</w:t>
      </w:r>
    </w:p>
    <w:p w14:paraId="07540DD3" w14:textId="77777777" w:rsidR="00C87513" w:rsidRPr="00C87513" w:rsidRDefault="00C87513" w:rsidP="00C87513">
      <w:pPr>
        <w:pStyle w:val="ListParagraph"/>
        <w:numPr>
          <w:ilvl w:val="0"/>
          <w:numId w:val="25"/>
        </w:numPr>
        <w:tabs>
          <w:tab w:val="center" w:pos="4513"/>
        </w:tabs>
        <w:bidi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הצלע 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בלבד היוותה את צוואר הבקבוק, ואם קיבולת הצלע גדלה מ</w:t>
      </w:r>
      <w:r>
        <w:rPr>
          <w:rFonts w:ascii="Cambria Math" w:hAnsi="Cambria Math" w:cs="Tahoma"/>
          <w:i/>
          <w:lang w:bidi="he-IL"/>
        </w:rPr>
        <w:t>c(e*)</w:t>
      </w:r>
      <w:r>
        <w:rPr>
          <w:rFonts w:ascii="Cambria Math" w:hAnsi="Cambria Math" w:cs="Tahoma" w:hint="cs"/>
          <w:i/>
          <w:rtl/>
          <w:lang w:bidi="he-IL"/>
        </w:rPr>
        <w:t xml:space="preserve"> ל</w:t>
      </w:r>
      <w:r>
        <w:rPr>
          <w:rFonts w:ascii="Cambria Math" w:hAnsi="Cambria Math" w:cs="Tahoma"/>
          <w:i/>
          <w:lang w:bidi="he-IL"/>
        </w:rPr>
        <w:t>c(e*)+1</w:t>
      </w:r>
      <w:r>
        <w:rPr>
          <w:rFonts w:ascii="Cambria Math" w:hAnsi="Cambria Math" w:cs="Tahoma" w:hint="cs"/>
          <w:i/>
          <w:rtl/>
          <w:lang w:bidi="he-IL"/>
        </w:rPr>
        <w:t xml:space="preserve"> אז תתאפשר דרכה זרימה גדולה ב-1 לכל היותר, ובשל כך גם זרימה גדולה ב-1 לכל היותר מהזרימה שנמצאה קודם.</w:t>
      </w:r>
    </w:p>
    <w:p w14:paraId="3EA31ACA" w14:textId="77777777" w:rsidR="00C87513" w:rsidRPr="00C87513" w:rsidRDefault="00C87513" w:rsidP="00C87513">
      <w:pPr>
        <w:pStyle w:val="ListParagraph"/>
        <w:numPr>
          <w:ilvl w:val="0"/>
          <w:numId w:val="25"/>
        </w:numPr>
        <w:tabs>
          <w:tab w:val="center" w:pos="4513"/>
        </w:tabs>
        <w:bidi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הצלע 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לא היוותה את צוואר הבקבוק או שלא רק היא, כלומר ישנה הגבלה של צלע אחרת ברשת הזרימה שלא תאפשר זרימה גדולה יותר מהזרימה המקסימלית שנמצאה קודם.</w:t>
      </w:r>
    </w:p>
    <w:p w14:paraId="124787A2" w14:textId="77777777" w:rsidR="00C87513" w:rsidRDefault="00C87513" w:rsidP="00C87513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נסיק מכך, כי הזרימה יכולה להיות גדולה לכל היותר ב-1.</w:t>
      </w:r>
      <w:commentRangeEnd w:id="2"/>
      <w:r w:rsidR="001D579C">
        <w:rPr>
          <w:rStyle w:val="CommentReference"/>
        </w:rPr>
        <w:commentReference w:id="2"/>
      </w:r>
    </w:p>
    <w:p w14:paraId="5D2B19EE" w14:textId="77777777" w:rsidR="00C87513" w:rsidRDefault="00C87513" w:rsidP="00C87513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כדי לבדוק אם אכן מתבצעת הגדלה, נוסיף ל</w:t>
      </w:r>
      <w:r w:rsidR="00E746CF">
        <w:rPr>
          <w:rFonts w:ascii="Cambria Math" w:hAnsi="Cambria Math" w:cs="Tahoma" w:hint="cs"/>
          <w:i/>
          <w:rtl/>
          <w:lang w:bidi="he-IL"/>
        </w:rPr>
        <w:t>רשת השיורית</w:t>
      </w:r>
      <w:r>
        <w:rPr>
          <w:rFonts w:ascii="Cambria Math" w:hAnsi="Cambria Math" w:cs="Tahoma" w:hint="cs"/>
          <w:i/>
          <w:rtl/>
          <w:lang w:bidi="he-IL"/>
        </w:rPr>
        <w:t xml:space="preserve"> את הצלע 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(שכאמור, אם הגענו לשלב זה לא קיימת בו), ולאחר הוספתו נבדוק אם קיים מסלול מ-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אל 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598EB59F" w14:textId="77777777" w:rsidR="00EA22FA" w:rsidRDefault="00C87513" w:rsidP="006A3C6E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מאחר וקודם לא היה קיים כלל מסלול מ-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ל-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(</w:t>
      </w:r>
      <w:r w:rsidR="006A3C6E">
        <w:rPr>
          <w:rFonts w:ascii="Cambria Math" w:hAnsi="Cambria Math" w:cs="Tahoma" w:hint="cs"/>
          <w:i/>
          <w:rtl/>
          <w:lang w:bidi="he-IL"/>
        </w:rPr>
        <w:t>אחרת ישנה סתירה לנכונות אלגוריתם פורד פולקרסון), אם לאחר הוספת הצלע קיים מסלול הרי שזהו מסלול שיפור כלומר, קיימת זרימה גדולה מזו שנמצאה קודם. (הרי היא הזרימה הקודמת</w:t>
      </w:r>
      <w:r w:rsidR="00E746CF">
        <w:rPr>
          <w:rFonts w:ascii="Cambria Math" w:hAnsi="Cambria Math" w:cs="Tahoma" w:hint="cs"/>
          <w:i/>
          <w:rtl/>
          <w:lang w:bidi="he-IL"/>
        </w:rPr>
        <w:t>, וניתן להוסיף אליה 1 עבור כל הצלעות שמופיעות באותו מסלול).</w:t>
      </w:r>
    </w:p>
    <w:p w14:paraId="52DA7FC2" w14:textId="2FF621F7" w:rsidR="006A3C6E" w:rsidRDefault="006A3C6E" w:rsidP="00EA22FA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אחרת, לא קיימת זרימה גדולה יותר</w:t>
      </w:r>
      <w:r w:rsidR="00E746CF">
        <w:rPr>
          <w:rFonts w:ascii="Cambria Math" w:hAnsi="Cambria Math" w:cs="Tahoma" w:hint="cs"/>
          <w:i/>
          <w:rtl/>
          <w:lang w:bidi="he-IL"/>
        </w:rPr>
        <w:t xml:space="preserve"> מזו שנמצאה.</w:t>
      </w:r>
    </w:p>
    <w:p w14:paraId="23641E01" w14:textId="77777777" w:rsidR="006A3C6E" w:rsidRDefault="006A3C6E" w:rsidP="006A3C6E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</w:p>
    <w:p w14:paraId="52DFCEC0" w14:textId="77777777" w:rsidR="00EA22FA" w:rsidRPr="00EA22FA" w:rsidRDefault="00EA22FA" w:rsidP="00EA22FA">
      <w:pPr>
        <w:tabs>
          <w:tab w:val="center" w:pos="4513"/>
        </w:tabs>
        <w:bidi/>
        <w:ind w:left="720"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EA22FA">
        <w:rPr>
          <w:rFonts w:ascii="Cambria Math" w:hAnsi="Cambria Math" w:cs="Tahoma" w:hint="cs"/>
          <w:b/>
          <w:bCs/>
          <w:i/>
          <w:rtl/>
          <w:lang w:bidi="he-IL"/>
        </w:rPr>
        <w:t>זמן ריצה:</w:t>
      </w:r>
    </w:p>
    <w:p w14:paraId="6F0B730A" w14:textId="77777777" w:rsidR="00E746CF" w:rsidRDefault="00E746CF" w:rsidP="00EA22FA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יצירת גרף שיורי בהינתן זרימה מקסימלית - </w:t>
      </w:r>
      <m:oMath>
        <m:r>
          <w:rPr>
            <w:rFonts w:ascii="Cambria Math" w:hAnsi="Cambria Math" w:cs="Tahoma"/>
            <w:lang w:bidi="he-IL"/>
          </w:rPr>
          <m:t>O(|E|)</m:t>
        </m:r>
      </m:oMath>
      <w:r>
        <w:rPr>
          <w:rFonts w:ascii="Cambria Math" w:hAnsi="Cambria Math" w:cs="Tahoma"/>
          <w:i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254937ED" w14:textId="77777777" w:rsidR="00EA22FA" w:rsidRDefault="00EA22FA" w:rsidP="00E746CF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בדיקה אם צלע קיימת</w:t>
      </w:r>
      <w:r w:rsidR="00E746CF">
        <w:rPr>
          <w:rFonts w:ascii="Cambria Math" w:hAnsi="Cambria Math" w:cs="Tahoma" w:hint="cs"/>
          <w:i/>
          <w:rtl/>
          <w:lang w:bidi="he-IL"/>
        </w:rPr>
        <w:t xml:space="preserve"> ברשת שיורית</w:t>
      </w:r>
      <w:r>
        <w:rPr>
          <w:rFonts w:ascii="Cambria Math" w:hAnsi="Cambria Math" w:cs="Tahoma" w:hint="cs"/>
          <w:i/>
          <w:rtl/>
          <w:lang w:bidi="he-IL"/>
        </w:rPr>
        <w:t>, הוספתה ל</w:t>
      </w:r>
      <w:r w:rsidR="00E746CF">
        <w:rPr>
          <w:rFonts w:ascii="Cambria Math" w:hAnsi="Cambria Math" w:cs="Tahoma" w:hint="cs"/>
          <w:i/>
          <w:rtl/>
          <w:lang w:bidi="he-IL"/>
        </w:rPr>
        <w:t>רשת</w:t>
      </w:r>
      <w:r>
        <w:rPr>
          <w:rFonts w:ascii="Cambria Math" w:hAnsi="Cambria Math" w:cs="Tahoma" w:hint="cs"/>
          <w:i/>
          <w:rtl/>
          <w:lang w:bidi="he-IL"/>
        </w:rPr>
        <w:t xml:space="preserve"> -</w:t>
      </w:r>
      <w:r>
        <w:rPr>
          <w:rFonts w:ascii="Cambria Math" w:hAnsi="Cambria Math" w:cs="Tahoma"/>
          <w:i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O(|E|)</m:t>
        </m:r>
      </m:oMath>
      <w:r>
        <w:rPr>
          <w:rFonts w:ascii="Cambria Math" w:hAnsi="Cambria Math" w:cs="Tahoma"/>
          <w:i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04F34B27" w14:textId="77777777" w:rsidR="00EA22FA" w:rsidRDefault="00EA22FA" w:rsidP="00EA22FA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הרצת </w:t>
      </w: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 xml:space="preserve"> למציאת מסלול מ-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אל 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/>
          <w:i/>
          <w:rtl/>
          <w:lang w:bidi="he-IL"/>
        </w:rPr>
        <w:t>–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O(|E|+|V|)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0496D8A9" w14:textId="77777777" w:rsidR="00E746CF" w:rsidRDefault="00E746CF" w:rsidP="00E746CF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הוספת זרימה לכל צלע במסלול שנמצא ע"י </w:t>
      </w: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 xml:space="preserve"> - </w:t>
      </w:r>
      <m:oMath>
        <m:r>
          <w:rPr>
            <w:rFonts w:ascii="Cambria Math" w:hAnsi="Cambria Math" w:cs="Tahoma"/>
            <w:lang w:bidi="he-IL"/>
          </w:rPr>
          <m:t>O(|E|)</m:t>
        </m:r>
      </m:oMath>
      <w:r>
        <w:rPr>
          <w:rFonts w:ascii="Cambria Math" w:hAnsi="Cambria Math" w:cs="Tahoma"/>
          <w:i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2A02756E" w14:textId="77777777" w:rsidR="00EA22FA" w:rsidRDefault="00EA22FA" w:rsidP="00EA22FA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סה"כ זמן ריצה </w:t>
      </w:r>
      <m:oMath>
        <m:r>
          <w:rPr>
            <w:rFonts w:ascii="Cambria Math" w:hAnsi="Cambria Math" w:cs="Tahoma"/>
            <w:lang w:bidi="he-IL"/>
          </w:rPr>
          <m:t>O(|E|+|V|)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ליניארי כנדרש.</w:t>
      </w:r>
    </w:p>
    <w:p w14:paraId="3B5FD2FB" w14:textId="77777777" w:rsidR="00EA22FA" w:rsidRDefault="00EA22FA" w:rsidP="00EA22FA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</w:p>
    <w:p w14:paraId="662DAEBD" w14:textId="77777777" w:rsidR="00EA22FA" w:rsidRDefault="00EA22FA" w:rsidP="00E746CF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01957469" w14:textId="77777777" w:rsidR="00EA22FA" w:rsidRPr="00EA22FA" w:rsidRDefault="00EA22FA" w:rsidP="00EA22FA">
      <w:pPr>
        <w:pStyle w:val="ListParagraph"/>
        <w:numPr>
          <w:ilvl w:val="0"/>
          <w:numId w:val="26"/>
        </w:num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  <w:r w:rsidRPr="00EA22FA">
        <w:rPr>
          <w:rFonts w:ascii="Cambria Math" w:hAnsi="Cambria Math" w:cs="Tahoma" w:hint="cs"/>
          <w:b/>
          <w:bCs/>
          <w:i/>
          <w:rtl/>
          <w:lang w:bidi="he-IL"/>
        </w:rPr>
        <w:t>הרעיון הכללי:</w:t>
      </w:r>
    </w:p>
    <w:p w14:paraId="5D9F9B43" w14:textId="77777777" w:rsidR="00E30A9F" w:rsidRPr="00E30A9F" w:rsidRDefault="00EA22FA" w:rsidP="00EA22FA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בהינתן הזרימה המרבית הרשת </w:t>
      </w:r>
      <w:r>
        <w:rPr>
          <w:rFonts w:ascii="Cambria Math" w:hAnsi="Cambria Math" w:cs="Tahoma"/>
          <w:i/>
          <w:lang w:bidi="he-IL"/>
        </w:rPr>
        <w:t>f</w:t>
      </w:r>
      <w:r>
        <w:rPr>
          <w:rFonts w:ascii="Cambria Math" w:hAnsi="Cambria Math" w:cs="Tahoma" w:hint="cs"/>
          <w:i/>
          <w:rtl/>
          <w:lang w:bidi="he-IL"/>
        </w:rPr>
        <w:t xml:space="preserve">, נשתמש ברשת השיורית שהתקבלה לאחר 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הוספת הזרימה המקסימלית. נבדוק ברשת השיורית אם קיימת צלע </w:t>
      </w:r>
      <w:r w:rsidR="00E30A9F">
        <w:rPr>
          <w:rFonts w:ascii="Cambria Math" w:hAnsi="Cambria Math" w:cs="Tahoma"/>
          <w:i/>
          <w:lang w:bidi="he-IL"/>
        </w:rPr>
        <w:t>e*=(u,v)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, אם קיימת אז הקטנתה לא תשנה את גודל הזרימה, אם לא קיימת נבנה מהרשת השיורית רשת שיורית חדשה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G</m:t>
            </m:r>
          </m:e>
          <m:sub>
            <m:r>
              <w:rPr>
                <w:rFonts w:ascii="Cambria Math" w:hAnsi="Cambria Math" w:cs="Tahoma"/>
                <w:lang w:bidi="he-IL"/>
              </w:rPr>
              <m:t>f2</m:t>
            </m:r>
          </m:sub>
        </m:sSub>
      </m:oMath>
      <w:r w:rsidR="00E30A9F">
        <w:rPr>
          <w:rFonts w:ascii="Cambria Math" w:hAnsi="Cambria Math" w:cs="Tahoma" w:hint="cs"/>
          <w:i/>
          <w:rtl/>
          <w:lang w:bidi="he-IL"/>
        </w:rPr>
        <w:t xml:space="preserve"> בה נפחית את הזרימה במסלול בין </w:t>
      </w:r>
      <w:r w:rsidR="00E30A9F">
        <w:rPr>
          <w:rFonts w:ascii="Cambria Math" w:hAnsi="Cambria Math" w:cs="Tahoma"/>
          <w:i/>
          <w:lang w:bidi="he-IL"/>
        </w:rPr>
        <w:t>s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 ל-</w:t>
      </w:r>
      <w:r w:rsidR="00E30A9F">
        <w:rPr>
          <w:rFonts w:ascii="Cambria Math" w:hAnsi="Cambria Math" w:cs="Tahoma"/>
          <w:i/>
          <w:lang w:bidi="he-IL"/>
        </w:rPr>
        <w:t>t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 שעובר דרך </w:t>
      </w:r>
      <w:r w:rsidR="00E30A9F">
        <w:rPr>
          <w:rFonts w:ascii="Cambria Math" w:hAnsi="Cambria Math" w:cs="Tahoma"/>
          <w:i/>
          <w:lang w:bidi="he-IL"/>
        </w:rPr>
        <w:t>e*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 ב-1, ונבדוק אם לאחר הסרת </w:t>
      </w:r>
      <w:r w:rsidR="00E30A9F">
        <w:rPr>
          <w:rFonts w:ascii="Cambria Math" w:hAnsi="Cambria Math" w:cs="Tahoma"/>
          <w:i/>
          <w:lang w:bidi="he-IL"/>
        </w:rPr>
        <w:t>e*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 מ-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G</m:t>
            </m:r>
          </m:e>
          <m:sub>
            <m:r>
              <w:rPr>
                <w:rFonts w:ascii="Cambria Math" w:hAnsi="Cambria Math" w:cs="Tahoma"/>
                <w:lang w:bidi="he-IL"/>
              </w:rPr>
              <m:t>f2</m:t>
            </m:r>
          </m:sub>
        </m:sSub>
      </m:oMath>
      <w:r w:rsidR="00E30A9F">
        <w:rPr>
          <w:rFonts w:ascii="Cambria Math" w:hAnsi="Cambria Math" w:cs="Tahoma" w:hint="cs"/>
          <w:i/>
          <w:rtl/>
          <w:lang w:bidi="he-IL"/>
        </w:rPr>
        <w:t xml:space="preserve"> עדיין ישנו מסלול מ-</w:t>
      </w:r>
      <w:r w:rsidR="00E30A9F">
        <w:rPr>
          <w:rFonts w:ascii="Cambria Math" w:hAnsi="Cambria Math" w:cs="Tahoma"/>
          <w:i/>
          <w:lang w:bidi="he-IL"/>
        </w:rPr>
        <w:t>s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 אל </w:t>
      </w:r>
      <w:r w:rsidR="00E30A9F">
        <w:rPr>
          <w:rFonts w:ascii="Cambria Math" w:hAnsi="Cambria Math" w:cs="Tahoma"/>
          <w:i/>
          <w:lang w:bidi="he-IL"/>
        </w:rPr>
        <w:t>t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. אם יש </w:t>
      </w:r>
      <w:r w:rsidR="00E30A9F">
        <w:rPr>
          <w:rFonts w:ascii="Cambria Math" w:hAnsi="Cambria Math" w:cs="Tahoma"/>
          <w:i/>
          <w:rtl/>
          <w:lang w:bidi="he-IL"/>
        </w:rPr>
        <w:t>–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 הרי שקיים מסלול אחר שבו ניתן להעביר זרימה שלא דרך </w:t>
      </w:r>
      <w:r w:rsidR="00E30A9F">
        <w:rPr>
          <w:rFonts w:ascii="Cambria Math" w:hAnsi="Cambria Math" w:cs="Tahoma"/>
          <w:i/>
          <w:lang w:bidi="he-IL"/>
        </w:rPr>
        <w:t>e*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, ואם אין הרי שהקיבולת הקודמת (לפני ההפחתה) של </w:t>
      </w:r>
      <w:r w:rsidR="00E30A9F">
        <w:rPr>
          <w:rFonts w:ascii="Cambria Math" w:hAnsi="Cambria Math" w:cs="Tahoma"/>
          <w:i/>
          <w:lang w:bidi="he-IL"/>
        </w:rPr>
        <w:t>e*</w:t>
      </w:r>
      <w:r w:rsidR="00E30A9F">
        <w:rPr>
          <w:rFonts w:ascii="Cambria Math" w:hAnsi="Cambria Math" w:cs="Tahoma" w:hint="cs"/>
          <w:i/>
          <w:rtl/>
          <w:lang w:bidi="he-IL"/>
        </w:rPr>
        <w:t xml:space="preserve"> היא זו שאפשרה את הזרימה המקסימלית, והפחתתה ב-1 תגרור הפחתה של הזרימה המקסימלית ברשת גם כן ב-1.</w:t>
      </w:r>
    </w:p>
    <w:p w14:paraId="4F143F3E" w14:textId="77777777" w:rsidR="00EA22FA" w:rsidRDefault="00EA22FA" w:rsidP="00EA22FA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</w:p>
    <w:p w14:paraId="56CB1406" w14:textId="77777777" w:rsidR="00EA22FA" w:rsidRPr="00EA22FA" w:rsidRDefault="00EA22FA" w:rsidP="00EA22FA">
      <w:p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  <w:r w:rsidRPr="00EA22FA">
        <w:rPr>
          <w:rFonts w:ascii="Cambria Math" w:hAnsi="Cambria Math" w:cs="Tahoma" w:hint="cs"/>
          <w:b/>
          <w:bCs/>
          <w:i/>
          <w:rtl/>
          <w:lang w:bidi="he-IL"/>
        </w:rPr>
        <w:t>האלגוריתם:</w:t>
      </w:r>
    </w:p>
    <w:p w14:paraId="47CC169A" w14:textId="77777777" w:rsidR="00E746CF" w:rsidRPr="00E746CF" w:rsidRDefault="00E746CF" w:rsidP="00E746CF">
      <w:pPr>
        <w:tabs>
          <w:tab w:val="center" w:pos="4513"/>
        </w:tabs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build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lang w:bidi="he-IL"/>
            </w:rPr>
            <m:t xml:space="preserve"> </m:t>
          </m:r>
          <m:r>
            <w:rPr>
              <w:rFonts w:ascii="Cambria Math" w:hAnsi="Cambria Math" w:cs="Tahoma"/>
              <w:lang w:bidi="he-IL"/>
            </w:rPr>
            <m:t>from flow f and G</m:t>
          </m:r>
        </m:oMath>
      </m:oMathPara>
    </w:p>
    <w:p w14:paraId="7B8BE56A" w14:textId="77777777" w:rsidR="00E746CF" w:rsidRPr="00E30A9F" w:rsidRDefault="00E746CF" w:rsidP="00E30A9F">
      <w:pPr>
        <w:tabs>
          <w:tab w:val="center" w:pos="4513"/>
        </w:tabs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if e*∉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</m:oMath>
      </m:oMathPara>
    </w:p>
    <w:p w14:paraId="40ECFAAF" w14:textId="77777777" w:rsidR="00E746CF" w:rsidRPr="00E30A9F" w:rsidRDefault="00E30A9F" w:rsidP="00E746CF">
      <w:pPr>
        <w:tabs>
          <w:tab w:val="center" w:pos="4513"/>
        </w:tabs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pat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h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u</m:t>
              </m:r>
            </m:sub>
          </m:sSub>
          <m:r>
            <w:rPr>
              <w:rFonts w:ascii="Cambria Math" w:hAnsi="Cambria Math" w:cs="Tahoma"/>
              <w:lang w:bidi="he-IL"/>
            </w:rPr>
            <m:t xml:space="preserve">= BFS from </m:t>
          </m:r>
          <w:commentRangeStart w:id="3"/>
          <m:r>
            <w:rPr>
              <w:rFonts w:ascii="Cambria Math" w:hAnsi="Cambria Math" w:cs="Tahoma"/>
              <w:lang w:bidi="he-IL"/>
            </w:rPr>
            <m:t xml:space="preserve">u to s </m:t>
          </m:r>
          <w:commentRangeEnd w:id="3"/>
          <m:r>
            <m:rPr>
              <m:sty m:val="p"/>
            </m:rPr>
            <w:rPr>
              <w:rStyle w:val="CommentReference"/>
              <w:rtl/>
            </w:rPr>
            <w:commentReference w:id="3"/>
          </m:r>
          <m:r>
            <w:rPr>
              <w:rFonts w:ascii="Cambria Math" w:hAnsi="Cambria Math" w:cs="Tahoma"/>
              <w:lang w:bidi="he-IL"/>
            </w:rPr>
            <m:t xml:space="preserve">on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</m:oMath>
      </m:oMathPara>
    </w:p>
    <w:p w14:paraId="5E59EA0F" w14:textId="77777777" w:rsidR="00E30A9F" w:rsidRPr="00EC45F7" w:rsidRDefault="00E30A9F" w:rsidP="00E30A9F">
      <w:pPr>
        <w:tabs>
          <w:tab w:val="center" w:pos="4513"/>
        </w:tabs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pat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h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v</m:t>
              </m:r>
            </m:sub>
          </m:sSub>
          <m:r>
            <w:rPr>
              <w:rFonts w:ascii="Cambria Math" w:hAnsi="Cambria Math" w:cs="Tahoma"/>
              <w:lang w:bidi="he-IL"/>
            </w:rPr>
            <m:t xml:space="preserve">= BFS from t to v on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</m:oMath>
      </m:oMathPara>
    </w:p>
    <w:p w14:paraId="3A751D2A" w14:textId="77777777" w:rsidR="00EC45F7" w:rsidRPr="00EC45F7" w:rsidRDefault="00EC45F7" w:rsidP="00EC45F7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flow f2=flow f</m:t>
          </m:r>
        </m:oMath>
      </m:oMathPara>
    </w:p>
    <w:p w14:paraId="39EC9452" w14:textId="77777777" w:rsidR="00E30A9F" w:rsidRPr="00E30A9F" w:rsidRDefault="00234B77" w:rsidP="00E30A9F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for every 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e∈pat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h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u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,pat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h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 xml:space="preserve"> on G</m:t>
          </m:r>
        </m:oMath>
      </m:oMathPara>
    </w:p>
    <w:p w14:paraId="4402F33E" w14:textId="77777777" w:rsidR="00234B77" w:rsidRPr="00234B77" w:rsidRDefault="00234B77" w:rsidP="00E746CF">
      <w:pPr>
        <w:tabs>
          <w:tab w:val="center" w:pos="4513"/>
        </w:tabs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         f2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  <w:lang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ahoma"/>
              <w:lang w:bidi="he-IL"/>
            </w:rPr>
            <m:t>=f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  <w:lang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ahoma"/>
              <w:lang w:bidi="he-IL"/>
            </w:rPr>
            <m:t>-1</m:t>
          </m:r>
          <m:r>
            <m:rPr>
              <m:sty m:val="p"/>
            </m:rPr>
            <w:rPr>
              <w:rFonts w:ascii="Cambria Math" w:hAnsi="Cambria Math" w:cs="Tahoma"/>
              <w:lang w:bidi="he-IL"/>
            </w:rPr>
            <m:t xml:space="preserve">  \\ </m:t>
          </m:r>
          <m:sSup>
            <m:sSupPr>
              <m:ctrlPr>
                <w:rPr>
                  <w:rFonts w:ascii="Cambria Math" w:hAnsi="Cambria Math" w:cs="Tahoma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  <w:lang w:bidi="he-I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  <w:lang w:bidi="he-I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ahoma"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lang w:bidi="he-IL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ahoma"/>
              <w:lang w:bidi="he-IL"/>
            </w:rPr>
            <m:t xml:space="preserve"> on G for every e=</m:t>
          </m:r>
          <m:d>
            <m:dPr>
              <m:ctrlPr>
                <w:rPr>
                  <w:rFonts w:ascii="Cambria Math" w:hAnsi="Cambria Math" w:cs="Tahoma"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lang w:bidi="he-IL"/>
                </w:rPr>
                <m:t>y,x</m:t>
              </m:r>
            </m:e>
          </m:d>
          <m:r>
            <m:rPr>
              <m:sty m:val="p"/>
            </m:rPr>
            <w:rPr>
              <w:rFonts w:ascii="Cambria Math" w:hAnsi="Cambria Math" w:cs="Tahoma"/>
              <w:lang w:bidi="he-IL"/>
            </w:rPr>
            <m:t xml:space="preserve"> on </m:t>
          </m:r>
          <m:r>
            <w:rPr>
              <w:rFonts w:ascii="Cambria Math" w:hAnsi="Cambria Math" w:cs="Tahoma"/>
              <w:lang w:bidi="he-IL"/>
            </w:rPr>
            <m:t xml:space="preserve">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</m:oMath>
      </m:oMathPara>
    </w:p>
    <w:p w14:paraId="403A691D" w14:textId="77777777" w:rsidR="00E746CF" w:rsidRPr="00AA4020" w:rsidRDefault="00E746CF" w:rsidP="00E746CF">
      <w:pPr>
        <w:tabs>
          <w:tab w:val="center" w:pos="4513"/>
        </w:tabs>
        <w:rPr>
          <w:rFonts w:ascii="Cambria Math" w:hAnsi="Cambria Math" w:cs="Tahoma"/>
          <w:i/>
          <w:iCs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build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f2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lang w:bidi="he-IL"/>
            </w:rPr>
            <m:t xml:space="preserve"> </m:t>
          </m:r>
          <m:r>
            <w:rPr>
              <w:rFonts w:ascii="Cambria Math" w:hAnsi="Cambria Math" w:cs="Tahoma"/>
              <w:lang w:bidi="he-IL"/>
            </w:rPr>
            <m:t>from flow f2 and G</m:t>
          </m:r>
        </m:oMath>
      </m:oMathPara>
    </w:p>
    <w:p w14:paraId="1BDF6457" w14:textId="77777777" w:rsidR="00AA4020" w:rsidRPr="00AA4020" w:rsidRDefault="00AA4020" w:rsidP="00E746CF">
      <w:pPr>
        <w:tabs>
          <w:tab w:val="center" w:pos="4513"/>
        </w:tabs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remove e*from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f2</m:t>
              </m:r>
            </m:sub>
          </m:sSub>
        </m:oMath>
      </m:oMathPara>
    </w:p>
    <w:p w14:paraId="6419192C" w14:textId="77777777" w:rsidR="00234B77" w:rsidRPr="00EC45F7" w:rsidRDefault="00234B77" w:rsidP="00234B77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pat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h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t</m:t>
              </m:r>
            </m:sub>
          </m:sSub>
          <m:r>
            <w:rPr>
              <w:rFonts w:ascii="Cambria Math" w:hAnsi="Cambria Math" w:cs="Tahoma"/>
              <w:lang w:bidi="he-IL"/>
            </w:rPr>
            <m:t xml:space="preserve">= BFS from s to t on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f2</m:t>
              </m:r>
            </m:sub>
          </m:sSub>
        </m:oMath>
      </m:oMathPara>
    </w:p>
    <w:p w14:paraId="31E79656" w14:textId="77777777" w:rsidR="00EC45F7" w:rsidRPr="007602CA" w:rsidRDefault="00EC45F7" w:rsidP="00234B77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if pat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h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t</m:t>
              </m:r>
            </m:sub>
          </m:sSub>
          <m:r>
            <w:rPr>
              <w:rFonts w:ascii="Cambria Math" w:hAnsi="Cambria Math" w:cs="Tahoma"/>
              <w:lang w:bidi="he-IL"/>
            </w:rPr>
            <m:t xml:space="preserve"> exist</m:t>
          </m:r>
        </m:oMath>
      </m:oMathPara>
    </w:p>
    <w:p w14:paraId="1C7F238E" w14:textId="77777777" w:rsidR="007602CA" w:rsidRPr="00E30A9F" w:rsidRDefault="007602CA" w:rsidP="007602CA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           for every 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e∈pat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h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 xml:space="preserve"> on G</m:t>
          </m:r>
        </m:oMath>
      </m:oMathPara>
    </w:p>
    <w:p w14:paraId="5483CEE8" w14:textId="77777777" w:rsidR="007602CA" w:rsidRPr="00EC45F7" w:rsidRDefault="007602CA" w:rsidP="007602CA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                     f2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</m:d>
          <m:r>
            <w:rPr>
              <w:rFonts w:ascii="Cambria Math" w:hAnsi="Cambria Math" w:cs="Tahoma"/>
              <w:lang w:bidi="he-IL"/>
            </w:rPr>
            <m:t>=f2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</m:d>
          <m:r>
            <w:rPr>
              <w:rFonts w:ascii="Cambria Math" w:hAnsi="Cambria Math" w:cs="Tahoma"/>
              <w:lang w:bidi="he-IL"/>
            </w:rPr>
            <m:t>+1</m:t>
          </m:r>
        </m:oMath>
      </m:oMathPara>
    </w:p>
    <w:p w14:paraId="5FA58FB1" w14:textId="77777777" w:rsidR="00EC45F7" w:rsidRPr="00EC45F7" w:rsidRDefault="00EC45F7" w:rsidP="00234B77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return flow f2</m:t>
          </m:r>
        </m:oMath>
      </m:oMathPara>
    </w:p>
    <w:p w14:paraId="6D866B57" w14:textId="77777777" w:rsidR="00EA22FA" w:rsidRPr="00EC45F7" w:rsidRDefault="00E746CF" w:rsidP="00EC45F7">
      <w:pPr>
        <w:tabs>
          <w:tab w:val="center" w:pos="4513"/>
        </w:tabs>
        <w:ind w:firstLine="0"/>
        <w:rPr>
          <w:rFonts w:ascii="Cambria Math" w:hAnsi="Cambria Math" w:cs="Tahoma"/>
          <w:i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return f</m:t>
          </m:r>
        </m:oMath>
      </m:oMathPara>
    </w:p>
    <w:p w14:paraId="58D0D3FA" w14:textId="77777777" w:rsidR="00EA22FA" w:rsidRPr="00EA22FA" w:rsidRDefault="00EA22FA" w:rsidP="00EA22FA">
      <w:p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  <w:commentRangeStart w:id="4"/>
      <w:r w:rsidRPr="00EA22FA">
        <w:rPr>
          <w:rFonts w:ascii="Cambria Math" w:hAnsi="Cambria Math" w:cs="Tahoma" w:hint="cs"/>
          <w:b/>
          <w:bCs/>
          <w:i/>
          <w:rtl/>
          <w:lang w:bidi="he-IL"/>
        </w:rPr>
        <w:t>הוכחת נכונות:</w:t>
      </w:r>
      <w:commentRangeEnd w:id="4"/>
      <w:r w:rsidR="001D579C">
        <w:rPr>
          <w:rStyle w:val="CommentReference"/>
          <w:rtl/>
        </w:rPr>
        <w:commentReference w:id="4"/>
      </w:r>
    </w:p>
    <w:p w14:paraId="5E6102E6" w14:textId="77777777" w:rsidR="00EA22FA" w:rsidRDefault="00EA22FA" w:rsidP="00EA22FA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אם קיימת צלע 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ברשת שיורית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G</m:t>
            </m:r>
          </m:e>
          <m:sub>
            <m:r>
              <w:rPr>
                <w:rFonts w:ascii="Cambria Math" w:hAnsi="Cambria Math" w:cs="Tahoma"/>
                <w:lang w:bidi="he-IL"/>
              </w:rPr>
              <m:t>f</m:t>
            </m:r>
          </m:sub>
        </m:sSub>
      </m:oMath>
      <w:r w:rsidR="00EC45F7"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 xml:space="preserve">לאחר הרצת </w:t>
      </w:r>
      <w:r>
        <w:rPr>
          <w:rFonts w:ascii="Cambria Math" w:hAnsi="Cambria Math" w:cs="Tahoma" w:hint="cs"/>
          <w:i/>
          <w:lang w:bidi="he-IL"/>
        </w:rPr>
        <w:t>F</w:t>
      </w:r>
      <w:r>
        <w:rPr>
          <w:rFonts w:ascii="Cambria Math" w:hAnsi="Cambria Math" w:cs="Tahoma"/>
          <w:i/>
          <w:lang w:bidi="he-IL"/>
        </w:rPr>
        <w:t>ord-Fulkerson</w:t>
      </w:r>
      <w:r>
        <w:rPr>
          <w:rFonts w:ascii="Cambria Math" w:hAnsi="Cambria Math" w:cs="Tahoma" w:hint="cs"/>
          <w:i/>
          <w:rtl/>
          <w:lang w:bidi="he-IL"/>
        </w:rPr>
        <w:t xml:space="preserve"> אז הזרימה המרבית ברשת לא ניצלה את כל תכולתה של צלע 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(כלומר, הצלע לא היוותה את צוואר הבקבוק ולכן לא נוצלה במלואה), ובשל כך גם אם נ</w:t>
      </w:r>
      <w:r w:rsidR="00EC45F7">
        <w:rPr>
          <w:rFonts w:ascii="Cambria Math" w:hAnsi="Cambria Math" w:cs="Tahoma" w:hint="cs"/>
          <w:i/>
          <w:rtl/>
          <w:lang w:bidi="he-IL"/>
        </w:rPr>
        <w:t>קטין</w:t>
      </w:r>
      <w:r>
        <w:rPr>
          <w:rFonts w:ascii="Cambria Math" w:hAnsi="Cambria Math" w:cs="Tahoma" w:hint="cs"/>
          <w:i/>
          <w:rtl/>
          <w:lang w:bidi="he-IL"/>
        </w:rPr>
        <w:t xml:space="preserve"> את הזרימה  ב-1 לא תהיה לכך השפעה על הזרימה ברשת כולה</w:t>
      </w:r>
      <w:r w:rsidR="007602CA">
        <w:rPr>
          <w:rFonts w:ascii="Cambria Math" w:hAnsi="Cambria Math" w:cs="Tahoma" w:hint="cs"/>
          <w:i/>
          <w:rtl/>
          <w:lang w:bidi="he-IL"/>
        </w:rPr>
        <w:t xml:space="preserve"> </w:t>
      </w:r>
      <w:r w:rsidR="007602CA">
        <w:rPr>
          <w:rFonts w:ascii="Cambria Math" w:hAnsi="Cambria Math" w:cs="Tahoma"/>
          <w:i/>
          <w:rtl/>
          <w:lang w:bidi="he-IL"/>
        </w:rPr>
        <w:t>–</w:t>
      </w:r>
      <w:r w:rsidR="007602CA">
        <w:rPr>
          <w:rFonts w:ascii="Cambria Math" w:hAnsi="Cambria Math" w:cs="Tahoma" w:hint="cs"/>
          <w:i/>
          <w:rtl/>
          <w:lang w:bidi="he-IL"/>
        </w:rPr>
        <w:t xml:space="preserve"> הזרימה המקסימלית הייתה ותשאר </w:t>
      </w:r>
      <w:r w:rsidR="007602CA">
        <w:rPr>
          <w:rFonts w:ascii="Cambria Math" w:hAnsi="Cambria Math" w:cs="Tahoma"/>
          <w:i/>
          <w:lang w:bidi="he-IL"/>
        </w:rPr>
        <w:t>f</w:t>
      </w:r>
      <w:r w:rsidR="007602CA">
        <w:rPr>
          <w:rFonts w:ascii="Cambria Math" w:hAnsi="Cambria Math" w:cs="Tahoma" w:hint="cs"/>
          <w:i/>
          <w:rtl/>
          <w:lang w:bidi="he-IL"/>
        </w:rPr>
        <w:t>.</w:t>
      </w:r>
    </w:p>
    <w:p w14:paraId="4AB90CAB" w14:textId="77777777" w:rsidR="00EC45F7" w:rsidRDefault="00EA22FA" w:rsidP="00EC45F7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אם לא</w:t>
      </w:r>
      <w:r w:rsidR="00EC45F7">
        <w:rPr>
          <w:rFonts w:ascii="Cambria Math" w:hAnsi="Cambria Math" w:cs="Tahoma" w:hint="cs"/>
          <w:i/>
          <w:rtl/>
          <w:lang w:bidi="he-IL"/>
        </w:rPr>
        <w:t>,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 w:rsidR="00EC45F7">
        <w:rPr>
          <w:rFonts w:ascii="Cambria Math" w:hAnsi="Cambria Math" w:cs="Tahoma" w:hint="cs"/>
          <w:i/>
          <w:rtl/>
          <w:lang w:bidi="he-IL"/>
        </w:rPr>
        <w:t>נמצא מסלול מ</w:t>
      </w:r>
      <w:r w:rsidR="00EC45F7">
        <w:rPr>
          <w:rFonts w:ascii="Cambria Math" w:hAnsi="Cambria Math" w:cs="Tahoma"/>
          <w:i/>
          <w:lang w:bidi="he-IL"/>
        </w:rPr>
        <w:t>t</w:t>
      </w:r>
      <w:r w:rsidR="00EC45F7">
        <w:rPr>
          <w:rFonts w:ascii="Cambria Math" w:hAnsi="Cambria Math" w:cs="Tahoma" w:hint="cs"/>
          <w:i/>
          <w:rtl/>
          <w:lang w:bidi="he-IL"/>
        </w:rPr>
        <w:t xml:space="preserve"> אל </w:t>
      </w:r>
      <w:r w:rsidR="00EC45F7">
        <w:rPr>
          <w:rFonts w:ascii="Cambria Math" w:hAnsi="Cambria Math" w:cs="Tahoma"/>
          <w:i/>
          <w:lang w:bidi="he-IL"/>
        </w:rPr>
        <w:t>s</w:t>
      </w:r>
      <w:r w:rsidR="00EC45F7">
        <w:rPr>
          <w:rFonts w:ascii="Cambria Math" w:hAnsi="Cambria Math" w:cs="Tahoma" w:hint="cs"/>
          <w:i/>
          <w:rtl/>
          <w:lang w:bidi="he-IL"/>
        </w:rPr>
        <w:t xml:space="preserve"> דרך הצלע הנגדית ל</w:t>
      </w:r>
      <w:r w:rsidR="00EC45F7">
        <w:rPr>
          <w:rFonts w:ascii="Cambria Math" w:hAnsi="Cambria Math" w:cs="Tahoma"/>
          <w:i/>
          <w:lang w:bidi="he-IL"/>
        </w:rPr>
        <w:t>e*=(u,v)</w:t>
      </w:r>
      <w:r w:rsidR="00EC45F7">
        <w:rPr>
          <w:rFonts w:ascii="Cambria Math" w:hAnsi="Cambria Math" w:cs="Tahoma" w:hint="cs"/>
          <w:i/>
          <w:rtl/>
          <w:lang w:bidi="he-IL"/>
        </w:rPr>
        <w:t xml:space="preserve"> נסמן: </w:t>
      </w:r>
      <w:r w:rsidR="00EC45F7">
        <w:rPr>
          <w:rFonts w:ascii="Cambria Math" w:hAnsi="Cambria Math" w:cs="Tahoma"/>
          <w:i/>
          <w:lang w:bidi="he-IL"/>
        </w:rPr>
        <w:t>e*'=(v,u)</w:t>
      </w:r>
      <w:r w:rsidR="00EC45F7">
        <w:rPr>
          <w:rFonts w:ascii="Cambria Math" w:hAnsi="Cambria Math" w:cs="Tahoma" w:hint="cs"/>
          <w:i/>
          <w:rtl/>
          <w:lang w:bidi="he-IL"/>
        </w:rPr>
        <w:t>.</w:t>
      </w:r>
    </w:p>
    <w:p w14:paraId="3827D12A" w14:textId="77777777" w:rsidR="00EC45F7" w:rsidRDefault="00EC45F7" w:rsidP="00EC45F7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(בהכרח קיימת הצלע </w:t>
      </w:r>
      <w:r>
        <w:rPr>
          <w:rFonts w:ascii="Cambria Math" w:hAnsi="Cambria Math" w:cs="Tahoma"/>
          <w:i/>
          <w:lang w:bidi="he-IL"/>
        </w:rPr>
        <w:t>e*'=(v,u)</w:t>
      </w:r>
      <w:r>
        <w:rPr>
          <w:rFonts w:ascii="Cambria Math" w:hAnsi="Cambria Math" w:cs="Tahoma" w:hint="cs"/>
          <w:i/>
          <w:rtl/>
          <w:lang w:bidi="he-IL"/>
        </w:rPr>
        <w:t xml:space="preserve">, הרי שהייתה קיימת קודם 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וכאמור בשלב זה כבר איננה).  את המסלול נמצא בעזרת הרשת השיורית, שתזהה מסלול כלשהו (יתכן כי יש יותר) מ-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אל </w:t>
      </w:r>
      <w:r>
        <w:rPr>
          <w:rFonts w:ascii="Cambria Math" w:hAnsi="Cambria Math" w:cs="Tahoma"/>
          <w:i/>
          <w:lang w:bidi="he-IL"/>
        </w:rPr>
        <w:t>v</w:t>
      </w:r>
      <w:r>
        <w:rPr>
          <w:rFonts w:ascii="Cambria Math" w:hAnsi="Cambria Math" w:cs="Tahoma" w:hint="cs"/>
          <w:i/>
          <w:rtl/>
          <w:lang w:bidi="he-IL"/>
        </w:rPr>
        <w:t xml:space="preserve"> (מסלול </w:t>
      </w:r>
      <w:r>
        <w:rPr>
          <w:rFonts w:ascii="Cambria Math" w:hAnsi="Cambria Math" w:cs="Tahoma"/>
          <w:i/>
          <w:lang w:bidi="he-IL"/>
        </w:rPr>
        <w:t>Path_v</w:t>
      </w:r>
      <w:r>
        <w:rPr>
          <w:rFonts w:ascii="Cambria Math" w:hAnsi="Cambria Math" w:cs="Tahoma" w:hint="cs"/>
          <w:i/>
          <w:rtl/>
          <w:lang w:bidi="he-IL"/>
        </w:rPr>
        <w:t>) ומ-</w:t>
      </w:r>
      <w:r>
        <w:rPr>
          <w:rFonts w:ascii="Cambria Math" w:hAnsi="Cambria Math" w:cs="Tahoma"/>
          <w:i/>
          <w:lang w:bidi="he-IL"/>
        </w:rPr>
        <w:t>u</w:t>
      </w:r>
      <w:r>
        <w:rPr>
          <w:rFonts w:ascii="Cambria Math" w:hAnsi="Cambria Math" w:cs="Tahoma" w:hint="cs"/>
          <w:i/>
          <w:rtl/>
          <w:lang w:bidi="he-IL"/>
        </w:rPr>
        <w:t xml:space="preserve"> אל 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(מסלול </w:t>
      </w:r>
      <w:r>
        <w:rPr>
          <w:rFonts w:ascii="Cambria Math" w:hAnsi="Cambria Math" w:cs="Tahoma"/>
          <w:i/>
          <w:lang w:bidi="he-IL"/>
        </w:rPr>
        <w:t>path_u</w:t>
      </w:r>
      <w:r>
        <w:rPr>
          <w:rFonts w:ascii="Cambria Math" w:hAnsi="Cambria Math" w:cs="Tahoma" w:hint="cs"/>
          <w:i/>
          <w:rtl/>
          <w:lang w:bidi="he-IL"/>
        </w:rPr>
        <w:t xml:space="preserve">), </w:t>
      </w:r>
      <w:r w:rsidR="00AE5C49">
        <w:rPr>
          <w:rFonts w:ascii="Cambria Math" w:hAnsi="Cambria Math" w:cs="Tahoma" w:hint="cs"/>
          <w:i/>
          <w:rtl/>
          <w:lang w:bidi="he-IL"/>
        </w:rPr>
        <w:t>כמובן שקיים לפחות מסלול אחד כזה (אחרת הזרימה המקסימלית היא 0 וזו סתירה לכך ש</w:t>
      </w:r>
      <w:r w:rsidR="00AE5C49">
        <w:rPr>
          <w:rFonts w:ascii="Cambria Math" w:hAnsi="Cambria Math" w:cs="Tahoma"/>
          <w:i/>
          <w:lang w:bidi="he-IL"/>
        </w:rPr>
        <w:t>e*</w:t>
      </w:r>
      <w:r w:rsidR="00AE5C49">
        <w:rPr>
          <w:rFonts w:ascii="Cambria Math" w:hAnsi="Cambria Math" w:cs="Tahoma" w:hint="cs"/>
          <w:i/>
          <w:rtl/>
          <w:lang w:bidi="he-IL"/>
        </w:rPr>
        <w:t xml:space="preserve"> נוצלה במלואה).</w:t>
      </w:r>
    </w:p>
    <w:p w14:paraId="6A901850" w14:textId="77777777" w:rsidR="00AE5C49" w:rsidRDefault="00AE5C49" w:rsidP="00AE5C49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נבנה זרימה חדשה, שתהיה זהה לזרימה המקסימלית הנתונה, אלא שנפחית 1 מהזרימה עבור כל צלע נגדית </w:t>
      </w:r>
      <w:r>
        <w:rPr>
          <w:rFonts w:ascii="Cambria Math" w:hAnsi="Cambria Math" w:cs="Tahoma"/>
          <w:i/>
          <w:lang w:bidi="he-IL"/>
        </w:rPr>
        <w:t>e'</w:t>
      </w:r>
      <w:r>
        <w:rPr>
          <w:rFonts w:ascii="Cambria Math" w:hAnsi="Cambria Math" w:cs="Tahoma" w:hint="cs"/>
          <w:i/>
          <w:rtl/>
          <w:lang w:bidi="he-IL"/>
        </w:rPr>
        <w:t xml:space="preserve"> לצלע </w:t>
      </w:r>
      <w:r>
        <w:rPr>
          <w:rFonts w:ascii="Cambria Math" w:hAnsi="Cambria Math" w:cs="Tahoma"/>
          <w:i/>
          <w:lang w:bidi="he-IL"/>
        </w:rPr>
        <w:t>e</w:t>
      </w:r>
      <w:r>
        <w:rPr>
          <w:rFonts w:ascii="Cambria Math" w:hAnsi="Cambria Math" w:cs="Tahoma" w:hint="cs"/>
          <w:i/>
          <w:rtl/>
          <w:lang w:bidi="he-IL"/>
        </w:rPr>
        <w:t xml:space="preserve"> שקיימת באחד המסלולים </w:t>
      </w:r>
      <w:r>
        <w:rPr>
          <w:rFonts w:ascii="Cambria Math" w:hAnsi="Cambria Math" w:cs="Tahoma"/>
          <w:i/>
          <w:lang w:bidi="he-IL"/>
        </w:rPr>
        <w:t>path_v , path_u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 w:rsidR="00AA4020">
        <w:rPr>
          <w:rFonts w:ascii="Cambria Math" w:hAnsi="Cambria Math" w:cs="Tahoma" w:hint="cs"/>
          <w:i/>
          <w:rtl/>
          <w:lang w:bidi="he-IL"/>
        </w:rPr>
        <w:t>(אין צורך להפחית זרימה ב</w:t>
      </w:r>
      <w:r w:rsidR="00AA4020">
        <w:rPr>
          <w:rFonts w:ascii="Cambria Math" w:hAnsi="Cambria Math" w:cs="Tahoma"/>
          <w:i/>
          <w:lang w:bidi="he-IL"/>
        </w:rPr>
        <w:t>e*</w:t>
      </w:r>
      <w:r w:rsidR="00AA4020">
        <w:rPr>
          <w:rFonts w:ascii="Cambria Math" w:hAnsi="Cambria Math" w:cs="Tahoma" w:hint="cs"/>
          <w:i/>
          <w:rtl/>
          <w:lang w:bidi="he-IL"/>
        </w:rPr>
        <w:t xml:space="preserve">, בכל מקרה נסיר אותה). על סמך זרימה זו נבנה גרף שיורי חדש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G</m:t>
            </m:r>
          </m:e>
          <m:sub>
            <m:r>
              <w:rPr>
                <w:rFonts w:ascii="Cambria Math" w:hAnsi="Cambria Math" w:cs="Tahoma"/>
                <w:lang w:bidi="he-IL"/>
              </w:rPr>
              <m:t>f2</m:t>
            </m:r>
          </m:sub>
        </m:sSub>
      </m:oMath>
      <w:r w:rsidR="00AA4020">
        <w:rPr>
          <w:rFonts w:ascii="Cambria Math" w:hAnsi="Cambria Math" w:cs="Tahoma" w:hint="cs"/>
          <w:i/>
          <w:rtl/>
          <w:lang w:bidi="he-IL"/>
        </w:rPr>
        <w:t xml:space="preserve">. מהגרף השיורי נסיר את הצלע </w:t>
      </w:r>
      <w:r w:rsidR="00AA4020">
        <w:rPr>
          <w:rFonts w:ascii="Cambria Math" w:hAnsi="Cambria Math" w:cs="Tahoma"/>
          <w:i/>
          <w:lang w:bidi="he-IL"/>
        </w:rPr>
        <w:t>e*</w:t>
      </w:r>
      <w:r w:rsidR="00AA4020">
        <w:rPr>
          <w:rFonts w:ascii="Cambria Math" w:hAnsi="Cambria Math" w:cs="Tahoma" w:hint="cs"/>
          <w:i/>
          <w:rtl/>
          <w:lang w:bidi="he-IL"/>
        </w:rPr>
        <w:t xml:space="preserve">. בכך למעשה יצרנו זרימה חדשה, קטנה ב-1 מהזרימה המקסימלית הנתונה, כאשר ידוע שאם </w:t>
      </w:r>
      <w:r w:rsidR="00AA4020">
        <w:rPr>
          <w:rFonts w:ascii="Cambria Math" w:hAnsi="Cambria Math" w:cs="Tahoma"/>
          <w:i/>
          <w:lang w:bidi="he-IL"/>
        </w:rPr>
        <w:t>e*</w:t>
      </w:r>
      <w:r w:rsidR="00AA4020">
        <w:rPr>
          <w:rFonts w:ascii="Cambria Math" w:hAnsi="Cambria Math" w:cs="Tahoma" w:hint="cs"/>
          <w:i/>
          <w:rtl/>
          <w:lang w:bidi="he-IL"/>
        </w:rPr>
        <w:t xml:space="preserve"> קיימת, ניתן למצוא דרך </w:t>
      </w:r>
      <w:r w:rsidR="00AA4020">
        <w:rPr>
          <w:rFonts w:ascii="Cambria Math" w:hAnsi="Cambria Math" w:cs="Tahoma"/>
          <w:i/>
          <w:lang w:bidi="he-IL"/>
        </w:rPr>
        <w:t>e*</w:t>
      </w:r>
      <w:r w:rsidR="00AA4020">
        <w:rPr>
          <w:rFonts w:ascii="Cambria Math" w:hAnsi="Cambria Math" w:cs="Tahoma" w:hint="cs"/>
          <w:i/>
          <w:rtl/>
          <w:lang w:bidi="he-IL"/>
        </w:rPr>
        <w:t xml:space="preserve"> מסלול שיפור (זרימה </w:t>
      </w:r>
      <w:r w:rsidR="00AA4020">
        <w:rPr>
          <w:rFonts w:ascii="Cambria Math" w:hAnsi="Cambria Math" w:cs="Tahoma"/>
          <w:i/>
          <w:lang w:bidi="he-IL"/>
        </w:rPr>
        <w:t>f</w:t>
      </w:r>
      <w:r w:rsidR="00AA4020">
        <w:rPr>
          <w:rFonts w:ascii="Cambria Math" w:hAnsi="Cambria Math" w:cs="Tahoma" w:hint="cs"/>
          <w:i/>
          <w:rtl/>
          <w:lang w:bidi="he-IL"/>
        </w:rPr>
        <w:t xml:space="preserve"> המקורית). נבדוק אם ישנו מסלול </w:t>
      </w:r>
      <w:r w:rsidR="007602CA">
        <w:rPr>
          <w:rFonts w:ascii="Cambria Math" w:hAnsi="Cambria Math" w:cs="Tahoma"/>
          <w:i/>
          <w:lang w:bidi="he-IL"/>
        </w:rPr>
        <w:t>path_t</w:t>
      </w:r>
      <w:r w:rsidR="007602CA">
        <w:rPr>
          <w:rFonts w:ascii="Cambria Math" w:hAnsi="Cambria Math" w:cs="Tahoma" w:hint="cs"/>
          <w:i/>
          <w:rtl/>
          <w:lang w:bidi="he-IL"/>
        </w:rPr>
        <w:t xml:space="preserve"> </w:t>
      </w:r>
      <w:r w:rsidR="00AA4020">
        <w:rPr>
          <w:rFonts w:ascii="Cambria Math" w:hAnsi="Cambria Math" w:cs="Tahoma" w:hint="cs"/>
          <w:i/>
          <w:rtl/>
          <w:lang w:bidi="he-IL"/>
        </w:rPr>
        <w:t>ברשת השיורית מ-</w:t>
      </w:r>
      <w:r w:rsidR="00AA4020">
        <w:rPr>
          <w:rFonts w:ascii="Cambria Math" w:hAnsi="Cambria Math" w:cs="Tahoma"/>
          <w:i/>
          <w:lang w:bidi="he-IL"/>
        </w:rPr>
        <w:t>s</w:t>
      </w:r>
      <w:r w:rsidR="00AA4020">
        <w:rPr>
          <w:rFonts w:ascii="Cambria Math" w:hAnsi="Cambria Math" w:cs="Tahoma" w:hint="cs"/>
          <w:i/>
          <w:rtl/>
          <w:lang w:bidi="he-IL"/>
        </w:rPr>
        <w:t xml:space="preserve"> אל </w:t>
      </w:r>
      <w:r w:rsidR="00AA4020">
        <w:rPr>
          <w:rFonts w:ascii="Cambria Math" w:hAnsi="Cambria Math" w:cs="Tahoma"/>
          <w:i/>
          <w:lang w:bidi="he-IL"/>
        </w:rPr>
        <w:t>t</w:t>
      </w:r>
      <w:r w:rsidR="00AA4020">
        <w:rPr>
          <w:rFonts w:ascii="Cambria Math" w:hAnsi="Cambria Math" w:cs="Tahoma" w:hint="cs"/>
          <w:i/>
          <w:rtl/>
          <w:lang w:bidi="he-IL"/>
        </w:rPr>
        <w:t xml:space="preserve">, ואם יש הרי שקיים מסלול שיפור אחר שאינו דרך </w:t>
      </w:r>
      <w:r w:rsidR="00AA4020">
        <w:rPr>
          <w:rFonts w:ascii="Cambria Math" w:hAnsi="Cambria Math" w:cs="Tahoma"/>
          <w:i/>
          <w:lang w:bidi="he-IL"/>
        </w:rPr>
        <w:t>e*</w:t>
      </w:r>
      <w:r w:rsidR="00AA4020">
        <w:rPr>
          <w:rFonts w:ascii="Cambria Math" w:hAnsi="Cambria Math" w:cs="Tahoma" w:hint="cs"/>
          <w:i/>
          <w:rtl/>
          <w:lang w:bidi="he-IL"/>
        </w:rPr>
        <w:t xml:space="preserve">, כלומר </w:t>
      </w:r>
      <w:r w:rsidR="007602CA">
        <w:rPr>
          <w:rFonts w:ascii="Cambria Math" w:hAnsi="Cambria Math" w:cs="Tahoma" w:hint="cs"/>
          <w:i/>
          <w:rtl/>
          <w:lang w:bidi="he-IL"/>
        </w:rPr>
        <w:t xml:space="preserve">נקבל זרימה מקסימלית כאשר נוסיף לזרימה </w:t>
      </w:r>
      <w:r w:rsidR="007602CA">
        <w:rPr>
          <w:rFonts w:ascii="Cambria Math" w:hAnsi="Cambria Math" w:cs="Tahoma"/>
          <w:i/>
          <w:lang w:bidi="he-IL"/>
        </w:rPr>
        <w:t>f2</w:t>
      </w:r>
      <w:r w:rsidR="007602CA">
        <w:rPr>
          <w:rFonts w:ascii="Cambria Math" w:hAnsi="Cambria Math" w:cs="Tahoma" w:hint="cs"/>
          <w:i/>
          <w:rtl/>
          <w:lang w:bidi="he-IL"/>
        </w:rPr>
        <w:t xml:space="preserve"> אחד בכל צלע במסלול </w:t>
      </w:r>
      <w:r w:rsidR="007602CA">
        <w:rPr>
          <w:rFonts w:ascii="Cambria Math" w:hAnsi="Cambria Math" w:cs="Tahoma"/>
          <w:i/>
          <w:lang w:bidi="he-IL"/>
        </w:rPr>
        <w:t>path_t</w:t>
      </w:r>
      <w:r w:rsidR="007602CA">
        <w:rPr>
          <w:rFonts w:ascii="Cambria Math" w:hAnsi="Cambria Math" w:cs="Tahoma" w:hint="cs"/>
          <w:i/>
          <w:rtl/>
          <w:lang w:bidi="he-IL"/>
        </w:rPr>
        <w:t>, ולכן נחזיר אותה.</w:t>
      </w:r>
    </w:p>
    <w:p w14:paraId="3501B005" w14:textId="77777777" w:rsidR="007602CA" w:rsidRDefault="007602CA" w:rsidP="007602CA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אחרת, הזרימה המקסימלית לאחר הפחתה של קיבולת 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ב-1</w:t>
      </w:r>
      <w:r>
        <w:rPr>
          <w:rFonts w:ascii="Cambria Math" w:hAnsi="Cambria Math" w:cs="Tahoma"/>
          <w:i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 xml:space="preserve"> תהיה הזרימה </w:t>
      </w:r>
      <w:r>
        <w:rPr>
          <w:rFonts w:ascii="Cambria Math" w:hAnsi="Cambria Math" w:cs="Tahoma"/>
          <w:i/>
          <w:lang w:bidi="he-IL"/>
        </w:rPr>
        <w:t>f2</w:t>
      </w:r>
      <w:r>
        <w:rPr>
          <w:rFonts w:ascii="Cambria Math" w:hAnsi="Cambria Math" w:cs="Tahoma" w:hint="cs"/>
          <w:i/>
          <w:rtl/>
          <w:lang w:bidi="he-IL"/>
        </w:rPr>
        <w:t xml:space="preserve"> (ללא תוספת, הרי שלא קיים מסלול שיפור, לכן זרימה זו היא המקסימלית).</w:t>
      </w:r>
    </w:p>
    <w:p w14:paraId="1CCA8C6E" w14:textId="77777777" w:rsidR="007602CA" w:rsidRPr="007602CA" w:rsidRDefault="007602CA" w:rsidP="007602CA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</w:p>
    <w:p w14:paraId="217A1EEC" w14:textId="77777777" w:rsidR="00EA22FA" w:rsidRPr="007602CA" w:rsidRDefault="007602CA" w:rsidP="007602CA">
      <w:p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  <w:r w:rsidRPr="007602CA">
        <w:rPr>
          <w:rFonts w:ascii="Cambria Math" w:hAnsi="Cambria Math" w:cs="Tahoma" w:hint="cs"/>
          <w:b/>
          <w:bCs/>
          <w:i/>
          <w:rtl/>
          <w:lang w:bidi="he-IL"/>
        </w:rPr>
        <w:t>זמן ריצה:</w:t>
      </w:r>
    </w:p>
    <w:p w14:paraId="6500F7BC" w14:textId="77777777" w:rsidR="007602CA" w:rsidRDefault="007602CA" w:rsidP="007602CA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יצירת מספר קבוע של גרפים שיוריים בהינתן זרימה מקסימלית - </w:t>
      </w:r>
      <m:oMath>
        <m:r>
          <w:rPr>
            <w:rFonts w:ascii="Cambria Math" w:hAnsi="Cambria Math" w:cs="Tahoma"/>
            <w:lang w:bidi="he-IL"/>
          </w:rPr>
          <m:t>O(|E|)</m:t>
        </m:r>
      </m:oMath>
      <w:r>
        <w:rPr>
          <w:rFonts w:ascii="Cambria Math" w:hAnsi="Cambria Math" w:cs="Tahoma"/>
          <w:i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712CC362" w14:textId="77777777" w:rsidR="007602CA" w:rsidRDefault="007602CA" w:rsidP="007602CA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ביצוע מספר קבוע של פעולות על צלעות, עדכון זרימה וכו' -</w:t>
      </w:r>
      <w:r>
        <w:rPr>
          <w:rFonts w:ascii="Cambria Math" w:hAnsi="Cambria Math" w:cs="Tahoma"/>
          <w:i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O(|E|)</m:t>
        </m:r>
      </m:oMath>
      <w:r>
        <w:rPr>
          <w:rFonts w:ascii="Cambria Math" w:hAnsi="Cambria Math" w:cs="Tahoma"/>
          <w:i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5D506981" w14:textId="77777777" w:rsidR="007602CA" w:rsidRDefault="007602CA" w:rsidP="007602CA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הרצת מספר קבוע של </w:t>
      </w: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 xml:space="preserve"> למציאת מסלולים בין שני קודקודים שונים בגרף </w:t>
      </w:r>
      <w:r>
        <w:rPr>
          <w:rFonts w:ascii="Cambria Math" w:hAnsi="Cambria Math" w:cs="Tahoma"/>
          <w:i/>
          <w:rtl/>
          <w:lang w:bidi="he-IL"/>
        </w:rPr>
        <w:t>–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O(|E|+|V|)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70EC7112" w14:textId="77777777" w:rsidR="007602CA" w:rsidRDefault="007602CA" w:rsidP="007602CA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סה"כ זמן ריצה </w:t>
      </w:r>
      <m:oMath>
        <m:r>
          <w:rPr>
            <w:rFonts w:ascii="Cambria Math" w:hAnsi="Cambria Math" w:cs="Tahoma"/>
            <w:lang w:bidi="he-IL"/>
          </w:rPr>
          <m:t>O(|E|+|V|)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ליניארי כנדרש.</w:t>
      </w:r>
    </w:p>
    <w:p w14:paraId="39BABF5E" w14:textId="77777777" w:rsidR="007602CA" w:rsidRDefault="007602CA" w:rsidP="007602CA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rtl/>
          <w:lang w:bidi="he-IL"/>
        </w:rPr>
        <w:br w:type="page"/>
      </w:r>
    </w:p>
    <w:p w14:paraId="4C4C4E7E" w14:textId="77777777" w:rsidR="007602CA" w:rsidRPr="002B20BF" w:rsidRDefault="007602CA" w:rsidP="005417E9">
      <w:pPr>
        <w:tabs>
          <w:tab w:val="left" w:pos="4513"/>
        </w:tabs>
        <w:bidi/>
        <w:rPr>
          <w:rFonts w:ascii="Cambria Math" w:hAnsi="Cambria Math" w:cs="Tahoma"/>
          <w:i/>
          <w:u w:val="single"/>
          <w:rtl/>
          <w:lang w:bidi="he-IL"/>
        </w:rPr>
      </w:pPr>
      <w:commentRangeStart w:id="5"/>
      <w:r w:rsidRPr="002B20BF">
        <w:rPr>
          <w:rFonts w:ascii="Cambria Math" w:hAnsi="Cambria Math" w:cs="Tahoma" w:hint="cs"/>
          <w:i/>
          <w:u w:val="single"/>
          <w:rtl/>
          <w:lang w:bidi="he-IL"/>
        </w:rPr>
        <w:t>שאלה 4</w:t>
      </w:r>
      <w:commentRangeEnd w:id="5"/>
      <w:r w:rsidR="00E36F5E">
        <w:rPr>
          <w:rStyle w:val="CommentReference"/>
          <w:rtl/>
        </w:rPr>
        <w:commentReference w:id="5"/>
      </w:r>
    </w:p>
    <w:p w14:paraId="266C0D58" w14:textId="77777777" w:rsidR="007602CA" w:rsidRDefault="005417E9" w:rsidP="007602CA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הוכחה כי </w:t>
      </w:r>
      <w:r w:rsidR="00BD6242">
        <w:rPr>
          <w:rFonts w:ascii="Cambria Math" w:hAnsi="Cambria Math" w:cs="Tahoma" w:hint="cs"/>
          <w:i/>
          <w:rtl/>
          <w:lang w:bidi="he-IL"/>
        </w:rPr>
        <w:t>הנוסחה הנתונה בשאלה ספיקה</w:t>
      </w:r>
      <w:r>
        <w:rPr>
          <w:rFonts w:ascii="Cambria Math" w:hAnsi="Cambria Math" w:cs="Tahoma" w:hint="cs"/>
          <w:i/>
          <w:rtl/>
          <w:lang w:bidi="he-IL"/>
        </w:rPr>
        <w:t>:</w:t>
      </w:r>
    </w:p>
    <w:p w14:paraId="1A48AD15" w14:textId="77777777" w:rsidR="009B7A90" w:rsidRDefault="00BD6242" w:rsidP="009B7A90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כל משתנה מופיע בדיוק 3 פעמים ב-3 פסוקיות שונות, ובכל פסוקית כוללת בדיוק 3 משתנים שונים, נובע מכך שבכל תת קבוצה של משתנים בת </w:t>
      </w:r>
      <w:r>
        <w:rPr>
          <w:rFonts w:ascii="Cambria Math" w:hAnsi="Cambria Math" w:cs="Tahoma"/>
          <w:i/>
          <w:lang w:bidi="he-IL"/>
        </w:rPr>
        <w:t>k</w:t>
      </w:r>
      <w:r>
        <w:rPr>
          <w:rFonts w:ascii="Cambria Math" w:hAnsi="Cambria Math" w:cs="Tahoma" w:hint="cs"/>
          <w:i/>
          <w:rtl/>
          <w:lang w:bidi="he-IL"/>
        </w:rPr>
        <w:t xml:space="preserve"> משתנים, יש לפחות </w:t>
      </w:r>
      <w:r>
        <w:rPr>
          <w:rFonts w:ascii="Cambria Math" w:hAnsi="Cambria Math" w:cs="Tahoma"/>
          <w:i/>
          <w:lang w:bidi="he-IL"/>
        </w:rPr>
        <w:t>k</w:t>
      </w:r>
      <w:r>
        <w:rPr>
          <w:rFonts w:ascii="Cambria Math" w:hAnsi="Cambria Math" w:cs="Tahoma" w:hint="cs"/>
          <w:i/>
          <w:rtl/>
          <w:lang w:bidi="he-IL"/>
        </w:rPr>
        <w:t xml:space="preserve"> פסוקיות. </w:t>
      </w:r>
      <w:commentRangeStart w:id="6"/>
      <w:r>
        <w:rPr>
          <w:rFonts w:ascii="Cambria Math" w:hAnsi="Cambria Math" w:cs="Tahoma" w:hint="cs"/>
          <w:i/>
          <w:rtl/>
          <w:lang w:bidi="he-IL"/>
        </w:rPr>
        <w:t>(</w:t>
      </w:r>
      <w:r>
        <w:rPr>
          <w:rFonts w:ascii="Cambria Math" w:hAnsi="Cambria Math" w:cs="Tahoma"/>
          <w:i/>
          <w:lang w:bidi="he-IL"/>
        </w:rPr>
        <w:t>k</w:t>
      </w:r>
      <w:r>
        <w:rPr>
          <w:rFonts w:ascii="Cambria Math" w:hAnsi="Cambria Math" w:cs="Tahoma" w:hint="cs"/>
          <w:i/>
          <w:rtl/>
          <w:lang w:bidi="he-IL"/>
        </w:rPr>
        <w:t xml:space="preserve"> המשתנים הם </w:t>
      </w:r>
      <w:r>
        <w:rPr>
          <w:rFonts w:ascii="Cambria Math" w:hAnsi="Cambria Math" w:cs="Tahoma"/>
          <w:i/>
          <w:lang w:bidi="he-IL"/>
        </w:rPr>
        <w:t>3k</w:t>
      </w:r>
      <w:r>
        <w:rPr>
          <w:rFonts w:ascii="Cambria Math" w:hAnsi="Cambria Math" w:cs="Tahoma" w:hint="cs"/>
          <w:i/>
          <w:rtl/>
          <w:lang w:bidi="he-IL"/>
        </w:rPr>
        <w:t xml:space="preserve"> הופעות של משתנים ב-</w:t>
      </w:r>
      <w:r>
        <w:rPr>
          <w:rFonts w:ascii="Cambria Math" w:hAnsi="Cambria Math" w:cs="Tahoma"/>
          <w:i/>
          <w:lang w:bidi="he-IL"/>
        </w:rPr>
        <w:t>m</w:t>
      </w:r>
      <w:r>
        <w:rPr>
          <w:rFonts w:ascii="Cambria Math" w:hAnsi="Cambria Math" w:cs="Tahoma" w:hint="cs"/>
          <w:i/>
          <w:rtl/>
          <w:lang w:bidi="he-IL"/>
        </w:rPr>
        <w:t xml:space="preserve"> פסוקיות שונות, מאחר ובכל פסוקית יש לכל היותר שלושה משתנים שונים </w:t>
      </w:r>
      <m:oMath>
        <m:r>
          <w:rPr>
            <w:rFonts w:ascii="Cambria Math" w:hAnsi="Cambria Math" w:cs="Tahoma"/>
            <w:lang w:bidi="he-IL"/>
          </w:rPr>
          <m:t>m≥3k/3=k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קיבלנו כי כמות הפסוקיות לא תהיה קטנה מכמות המשתנים, כנדרש</w:t>
      </w:r>
      <w:r w:rsidR="009B7A90">
        <w:rPr>
          <w:rFonts w:ascii="Cambria Math" w:hAnsi="Cambria Math" w:cs="Tahoma" w:hint="cs"/>
          <w:i/>
          <w:rtl/>
          <w:lang w:bidi="he-IL"/>
        </w:rPr>
        <w:t>.)</w:t>
      </w:r>
      <w:commentRangeEnd w:id="6"/>
      <w:r w:rsidR="00E36F5E">
        <w:rPr>
          <w:rStyle w:val="CommentReference"/>
        </w:rPr>
        <w:commentReference w:id="6"/>
      </w:r>
    </w:p>
    <w:p w14:paraId="7124B65F" w14:textId="77777777" w:rsidR="009B7A90" w:rsidRDefault="009B7A90" w:rsidP="009B7A90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commentRangeStart w:id="7"/>
      <w:r>
        <w:rPr>
          <w:rFonts w:ascii="Cambria Math" w:hAnsi="Cambria Math" w:cs="Tahoma" w:hint="cs"/>
          <w:i/>
          <w:rtl/>
          <w:lang w:bidi="he-IL"/>
        </w:rPr>
        <w:t xml:space="preserve">כשנסתכל על כל </w:t>
      </w:r>
      <w:r>
        <w:rPr>
          <w:rFonts w:ascii="Cambria Math" w:hAnsi="Cambria Math" w:cs="Tahoma"/>
          <w:i/>
          <w:lang w:bidi="he-IL"/>
        </w:rPr>
        <w:t>n</w:t>
      </w:r>
      <w:r>
        <w:rPr>
          <w:rFonts w:ascii="Cambria Math" w:hAnsi="Cambria Math" w:cs="Tahoma" w:hint="cs"/>
          <w:i/>
          <w:rtl/>
          <w:lang w:bidi="he-IL"/>
        </w:rPr>
        <w:t xml:space="preserve"> המשתנים, נראה כי לא יכולות להיות יותר מ-</w:t>
      </w:r>
      <w:r>
        <w:rPr>
          <w:rFonts w:ascii="Cambria Math" w:hAnsi="Cambria Math" w:cs="Tahoma"/>
          <w:i/>
          <w:lang w:bidi="he-IL"/>
        </w:rPr>
        <w:t>n</w:t>
      </w:r>
      <w:r>
        <w:rPr>
          <w:rFonts w:ascii="Cambria Math" w:hAnsi="Cambria Math" w:cs="Tahoma" w:hint="cs"/>
          <w:i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 xml:space="preserve">פסוקיות חוקיות שמקבלות אותן (כי אז בהכרח יצטרכו להופיע אותם </w:t>
      </w:r>
      <w:r>
        <w:rPr>
          <w:rFonts w:ascii="Cambria Math" w:hAnsi="Cambria Math" w:cs="Tahoma"/>
          <w:i/>
          <w:lang w:bidi="he-IL"/>
        </w:rPr>
        <w:t>n</w:t>
      </w:r>
      <w:r>
        <w:rPr>
          <w:rFonts w:ascii="Cambria Math" w:hAnsi="Cambria Math" w:cs="Tahoma" w:hint="cs"/>
          <w:i/>
          <w:rtl/>
          <w:lang w:bidi="he-IL"/>
        </w:rPr>
        <w:t xml:space="preserve"> משתנים יותר מ-3 פעמים </w:t>
      </w:r>
      <w:r>
        <w:rPr>
          <w:rFonts w:ascii="Cambria Math" w:hAnsi="Cambria Math" w:cs="Tahoma"/>
          <w:i/>
          <w:lang w:bidi="he-IL"/>
        </w:rPr>
        <w:t>3n/3=n</w:t>
      </w:r>
      <w:r>
        <w:rPr>
          <w:rFonts w:ascii="Cambria Math" w:hAnsi="Cambria Math" w:cs="Tahoma" w:hint="cs"/>
          <w:i/>
          <w:rtl/>
          <w:lang w:bidi="he-IL"/>
        </w:rPr>
        <w:t>)</w:t>
      </w:r>
      <w:commentRangeEnd w:id="7"/>
      <w:r w:rsidR="00E36F5E">
        <w:rPr>
          <w:rStyle w:val="CommentReference"/>
          <w:rtl/>
        </w:rPr>
        <w:commentReference w:id="7"/>
      </w:r>
    </w:p>
    <w:p w14:paraId="2875601C" w14:textId="77777777" w:rsidR="00BD6242" w:rsidRDefault="00BD6242" w:rsidP="00BD6242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לפי משפט </w:t>
      </w:r>
      <w:r>
        <w:rPr>
          <w:rFonts w:ascii="Cambria Math" w:hAnsi="Cambria Math" w:cs="Tahoma"/>
          <w:i/>
          <w:lang w:bidi="he-IL"/>
        </w:rPr>
        <w:t>hall</w:t>
      </w:r>
      <w:r>
        <w:rPr>
          <w:rFonts w:ascii="Cambria Math" w:hAnsi="Cambria Math" w:cs="Tahoma" w:hint="cs"/>
          <w:i/>
          <w:rtl/>
          <w:lang w:bidi="he-IL"/>
        </w:rPr>
        <w:t xml:space="preserve"> קיים זיווג מושלם בין המשתנים לפסוקיות, כלומר ניתן להתאים </w:t>
      </w:r>
      <w:r w:rsidR="005417E9">
        <w:rPr>
          <w:rFonts w:ascii="Cambria Math" w:hAnsi="Cambria Math" w:cs="Tahoma" w:hint="cs"/>
          <w:i/>
          <w:rtl/>
          <w:lang w:bidi="he-IL"/>
        </w:rPr>
        <w:t xml:space="preserve">משתנה </w:t>
      </w:r>
      <w:r w:rsidR="005417E9">
        <w:rPr>
          <w:rFonts w:ascii="Cambria Math" w:hAnsi="Cambria Math" w:cs="Tahoma"/>
          <w:i/>
          <w:lang w:bidi="he-IL"/>
        </w:rPr>
        <w:t>x_i</w:t>
      </w:r>
      <w:r w:rsidR="005417E9">
        <w:rPr>
          <w:rFonts w:ascii="Cambria Math" w:hAnsi="Cambria Math" w:cs="Tahoma" w:hint="cs"/>
          <w:i/>
          <w:rtl/>
          <w:lang w:bidi="he-IL"/>
        </w:rPr>
        <w:t xml:space="preserve"> שונה כלשהו לכל פסוקית. </w:t>
      </w:r>
    </w:p>
    <w:p w14:paraId="39F4E6EB" w14:textId="77777777" w:rsidR="005417E9" w:rsidRDefault="005417E9" w:rsidP="005417E9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אם כך, כל משתנה שהתאמנו יקבל ערך אמת בפסוקית עמה "זווג", ובכך נבטיח שבכל פסוקית לפחות משתנה אחד הוא אמת, כלומר, כל פסוקית היא מסופקת, ומכאן שניתן למצוא השמה מספקת </w:t>
      </w:r>
      <w:r>
        <w:rPr>
          <w:rFonts w:ascii="Cambria Math" w:hAnsi="Cambria Math" w:cs="Tahoma"/>
          <w:i/>
          <w:rtl/>
          <w:lang w:bidi="he-IL"/>
        </w:rPr>
        <w:t>–</w:t>
      </w:r>
      <w:r>
        <w:rPr>
          <w:rFonts w:ascii="Cambria Math" w:hAnsi="Cambria Math" w:cs="Tahoma" w:hint="cs"/>
          <w:i/>
          <w:rtl/>
          <w:lang w:bidi="he-IL"/>
        </w:rPr>
        <w:t xml:space="preserve"> כלומר, הנוסחה ספיקה.</w:t>
      </w:r>
    </w:p>
    <w:p w14:paraId="034B898F" w14:textId="0448E2B9" w:rsidR="005417E9" w:rsidRDefault="005417E9" w:rsidP="005417E9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</w:p>
    <w:p w14:paraId="7B2E78F8" w14:textId="77777777" w:rsidR="002B20BF" w:rsidRDefault="002B20BF" w:rsidP="002B20BF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</w:p>
    <w:p w14:paraId="03E8F1AB" w14:textId="77777777" w:rsidR="005417E9" w:rsidRDefault="005417E9" w:rsidP="005417E9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אלגוריתם למציאת נוסחה מספקת:</w:t>
      </w:r>
    </w:p>
    <w:p w14:paraId="7A06CD5B" w14:textId="77777777" w:rsidR="002B20BF" w:rsidRDefault="002B20BF" w:rsidP="005417E9">
      <w:p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</w:p>
    <w:p w14:paraId="1A8BE1E0" w14:textId="40E3B0EA" w:rsidR="005417E9" w:rsidRPr="002B20BF" w:rsidRDefault="005417E9" w:rsidP="002B20BF">
      <w:p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  <w:r w:rsidRPr="002B20BF">
        <w:rPr>
          <w:rFonts w:ascii="Cambria Math" w:hAnsi="Cambria Math" w:cs="Tahoma" w:hint="cs"/>
          <w:b/>
          <w:bCs/>
          <w:i/>
          <w:rtl/>
          <w:lang w:bidi="he-IL"/>
        </w:rPr>
        <w:t xml:space="preserve">הרעיון הכללי: </w:t>
      </w:r>
    </w:p>
    <w:p w14:paraId="0365140E" w14:textId="77777777" w:rsidR="005417E9" w:rsidRDefault="005417E9" w:rsidP="005417E9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כפי שתואר קודם, נמצא זיווג מושלם ונבצע לכל משתנה השמה שתספק את הפסוקית שזווג איתה, וכך ההשמה בהכרח תהיה מספקת.</w:t>
      </w:r>
    </w:p>
    <w:p w14:paraId="57BEFE77" w14:textId="77777777" w:rsidR="005417E9" w:rsidRDefault="005417E9" w:rsidP="005417E9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</w:p>
    <w:p w14:paraId="302D2216" w14:textId="77777777" w:rsidR="002B20BF" w:rsidRDefault="002B20BF" w:rsidP="005417E9">
      <w:p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</w:p>
    <w:p w14:paraId="55350537" w14:textId="72011FC8" w:rsidR="005417E9" w:rsidRPr="002B20BF" w:rsidRDefault="005417E9" w:rsidP="002B20BF">
      <w:p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  <w:r w:rsidRPr="002B20BF">
        <w:rPr>
          <w:rFonts w:ascii="Cambria Math" w:hAnsi="Cambria Math" w:cs="Tahoma" w:hint="cs"/>
          <w:b/>
          <w:bCs/>
          <w:i/>
          <w:rtl/>
          <w:lang w:bidi="he-IL"/>
        </w:rPr>
        <w:t>אלגוריתם:</w:t>
      </w:r>
    </w:p>
    <w:p w14:paraId="6E15F960" w14:textId="77777777" w:rsidR="005417E9" w:rsidRPr="005417E9" w:rsidRDefault="005417E9" w:rsidP="005417E9">
      <w:pPr>
        <w:tabs>
          <w:tab w:val="center" w:pos="4513"/>
        </w:tabs>
        <w:bidi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build G=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V,E</m:t>
              </m:r>
            </m:e>
          </m:d>
        </m:oMath>
      </m:oMathPara>
    </w:p>
    <w:p w14:paraId="5C0CD561" w14:textId="77777777" w:rsidR="005417E9" w:rsidRPr="005417E9" w:rsidRDefault="005417E9" w:rsidP="005417E9">
      <w:pPr>
        <w:tabs>
          <w:tab w:val="center" w:pos="4513"/>
        </w:tabs>
        <w:bidi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sub>
              </m:sSub>
            </m:e>
          </m:d>
        </m:oMath>
      </m:oMathPara>
    </w:p>
    <w:p w14:paraId="7362CDAA" w14:textId="77777777" w:rsidR="005417E9" w:rsidRPr="005417E9" w:rsidRDefault="005417E9" w:rsidP="005417E9">
      <w:pPr>
        <w:tabs>
          <w:tab w:val="center" w:pos="4513"/>
        </w:tabs>
        <w:bidi/>
        <w:rPr>
          <w:rFonts w:ascii="Cambria Math" w:hAnsi="Cambria Math" w:cs="Tahoma"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Y=</m:t>
          </m:r>
          <m:d>
            <m:dPr>
              <m:begChr m:val="{"/>
              <m:endChr m:val="}"/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sub>
              </m:sSub>
            </m:e>
          </m:d>
        </m:oMath>
      </m:oMathPara>
    </w:p>
    <w:p w14:paraId="3078F463" w14:textId="77777777" w:rsidR="005417E9" w:rsidRPr="005417E9" w:rsidRDefault="005417E9" w:rsidP="005417E9">
      <w:pPr>
        <w:tabs>
          <w:tab w:val="center" w:pos="4513"/>
        </w:tabs>
        <w:bidi/>
        <w:rPr>
          <w:rFonts w:ascii="Cambria Math" w:hAnsi="Cambria Math" w:cs="Tahoma"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add s,t,</m:t>
          </m:r>
          <m:r>
            <m:rPr>
              <m:sty m:val="p"/>
            </m:rPr>
            <w:rPr>
              <w:rFonts w:ascii="Cambria Math" w:hAnsi="Cambria Math" w:cs="Tahoma"/>
              <w:lang w:bidi="he-IL"/>
            </w:rPr>
            <m:t xml:space="preserve">X,Y </m:t>
          </m:r>
          <m:r>
            <w:rPr>
              <w:rFonts w:ascii="Cambria Math" w:hAnsi="Cambria Math" w:cs="Tahoma"/>
              <w:lang w:bidi="he-IL"/>
            </w:rPr>
            <m:t>to V</m:t>
          </m:r>
        </m:oMath>
      </m:oMathPara>
    </w:p>
    <w:p w14:paraId="2B4436BC" w14:textId="77777777" w:rsidR="005417E9" w:rsidRPr="00C73FDA" w:rsidRDefault="005417E9" w:rsidP="005417E9">
      <w:pPr>
        <w:tabs>
          <w:tab w:val="center" w:pos="4513"/>
        </w:tabs>
        <w:bidi/>
        <w:jc w:val="right"/>
        <w:rPr>
          <w:rFonts w:ascii="Cambria Math" w:hAnsi="Cambria Math" w:cs="Tahoma"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add (e=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s,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 xml:space="preserve"> to E and c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</m:d>
          <m:r>
            <w:rPr>
              <w:rFonts w:ascii="Cambria Math" w:hAnsi="Cambria Math" w:cs="Tahoma"/>
              <w:lang w:bidi="he-IL"/>
            </w:rPr>
            <m:t>=1) for every 1≤i≤n</m:t>
          </m:r>
        </m:oMath>
      </m:oMathPara>
    </w:p>
    <w:p w14:paraId="72F489AF" w14:textId="77777777" w:rsidR="00C73FDA" w:rsidRPr="009B7A90" w:rsidRDefault="00C73FDA" w:rsidP="00C73FDA">
      <w:pPr>
        <w:tabs>
          <w:tab w:val="center" w:pos="4513"/>
        </w:tabs>
        <w:bidi/>
        <w:jc w:val="right"/>
        <w:rPr>
          <w:rFonts w:ascii="Cambria Math" w:hAnsi="Cambria Math" w:cs="Tahoma"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add 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e=</m:t>
              </m:r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ahoma"/>
                  <w:lang w:bidi="he-IL"/>
                </w:rPr>
                <m:t xml:space="preserve"> to E and c</m:t>
              </m:r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lang w:bidi="he-IL"/>
                    </w:rPr>
                    <m:t>e</m:t>
                  </m:r>
                </m:e>
              </m:d>
              <m:r>
                <w:rPr>
                  <w:rFonts w:ascii="Cambria Math" w:hAnsi="Cambria Math" w:cs="Tahoma"/>
                  <w:lang w:bidi="he-IL"/>
                </w:rPr>
                <m:t xml:space="preserve">=1 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for every 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¬x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 xml:space="preserve"> appear in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y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j</m:t>
              </m:r>
            </m:sub>
          </m:sSub>
        </m:oMath>
      </m:oMathPara>
    </w:p>
    <w:p w14:paraId="2A52F20A" w14:textId="77777777" w:rsidR="00C73FDA" w:rsidRPr="005417E9" w:rsidRDefault="00C73FDA" w:rsidP="00C73FDA">
      <w:pPr>
        <w:tabs>
          <w:tab w:val="center" w:pos="4513"/>
        </w:tabs>
        <w:bidi/>
        <w:jc w:val="right"/>
        <w:rPr>
          <w:rFonts w:ascii="Cambria Math" w:hAnsi="Cambria Math" w:cs="Tahoma"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add (e=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, t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 to E and c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</m:d>
          <m:r>
            <w:rPr>
              <w:rFonts w:ascii="Cambria Math" w:hAnsi="Cambria Math" w:cs="Tahoma"/>
              <w:lang w:bidi="he-IL"/>
            </w:rPr>
            <m:t>=1) for every 1≤i≤n</m:t>
          </m:r>
        </m:oMath>
      </m:oMathPara>
    </w:p>
    <w:p w14:paraId="4B1C4006" w14:textId="77777777" w:rsidR="00C73FDA" w:rsidRPr="00C73FDA" w:rsidRDefault="00C73FDA" w:rsidP="00C73FDA">
      <w:pPr>
        <w:tabs>
          <w:tab w:val="center" w:pos="4513"/>
        </w:tabs>
        <w:bidi/>
        <w:jc w:val="right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operate Ford-Fokelson on G and recieve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</m:oMath>
      </m:oMathPara>
    </w:p>
    <w:p w14:paraId="15D11095" w14:textId="77777777" w:rsidR="005417E9" w:rsidRPr="00C73FDA" w:rsidRDefault="00C73FDA" w:rsidP="005417E9">
      <w:pPr>
        <w:tabs>
          <w:tab w:val="center" w:pos="4513"/>
        </w:tabs>
        <w:bidi/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for every e=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 xml:space="preserve"> on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G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f</m:t>
              </m:r>
            </m:sub>
          </m:sSub>
        </m:oMath>
      </m:oMathPara>
    </w:p>
    <w:p w14:paraId="1075D4E9" w14:textId="77777777" w:rsidR="00C73FDA" w:rsidRPr="009B7A90" w:rsidRDefault="009B7A90" w:rsidP="009B7A90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if ¬x_i  is appear in y_i</m:t>
          </m:r>
        </m:oMath>
      </m:oMathPara>
    </w:p>
    <w:p w14:paraId="1375ABA4" w14:textId="77777777" w:rsidR="00C73FDA" w:rsidRPr="009B7A90" w:rsidRDefault="009B7A90" w:rsidP="009B7A90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          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x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</m:sSub>
          <m:r>
            <w:rPr>
              <w:rFonts w:ascii="Cambria Math" w:hAnsi="Cambria Math" w:cs="Tahoma"/>
              <w:lang w:bidi="he-IL"/>
            </w:rPr>
            <m:t>=false</m:t>
          </m:r>
        </m:oMath>
      </m:oMathPara>
    </w:p>
    <w:p w14:paraId="24466083" w14:textId="77777777" w:rsidR="00C73FDA" w:rsidRPr="009B7A90" w:rsidRDefault="009B7A90" w:rsidP="009B7A90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         else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x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</m:sSub>
          <m:r>
            <w:rPr>
              <w:rFonts w:ascii="Cambria Math" w:hAnsi="Cambria Math" w:cs="Tahoma"/>
              <w:lang w:bidi="he-IL"/>
            </w:rPr>
            <m:t>=true</m:t>
          </m:r>
        </m:oMath>
      </m:oMathPara>
    </w:p>
    <w:p w14:paraId="3AF14254" w14:textId="77777777" w:rsidR="005417E9" w:rsidRPr="00C73FDA" w:rsidRDefault="005417E9" w:rsidP="005417E9">
      <w:pPr>
        <w:tabs>
          <w:tab w:val="center" w:pos="4513"/>
        </w:tabs>
        <w:bidi/>
        <w:rPr>
          <w:rFonts w:ascii="Cambria Math" w:hAnsi="Cambria Math" w:cs="Tahoma"/>
          <w:rtl/>
          <w:lang w:bidi="he-IL"/>
        </w:rPr>
      </w:pPr>
    </w:p>
    <w:p w14:paraId="548A67F5" w14:textId="77777777" w:rsidR="005417E9" w:rsidRPr="002241F5" w:rsidRDefault="009B7A90" w:rsidP="005417E9">
      <w:pPr>
        <w:tabs>
          <w:tab w:val="center" w:pos="4513"/>
        </w:tabs>
        <w:bidi/>
        <w:rPr>
          <w:rFonts w:ascii="Cambria Math" w:hAnsi="Cambria Math" w:cs="Tahoma"/>
          <w:b/>
          <w:bCs/>
          <w:rtl/>
          <w:lang w:bidi="he-IL"/>
        </w:rPr>
      </w:pPr>
      <w:r w:rsidRPr="002241F5">
        <w:rPr>
          <w:rFonts w:ascii="Cambria Math" w:hAnsi="Cambria Math" w:cs="Tahoma" w:hint="cs"/>
          <w:b/>
          <w:bCs/>
          <w:rtl/>
          <w:lang w:bidi="he-IL"/>
        </w:rPr>
        <w:t>הוכחת נכונות:</w:t>
      </w:r>
    </w:p>
    <w:p w14:paraId="5CC2FADE" w14:textId="77777777" w:rsidR="005417E9" w:rsidRDefault="009B7A90" w:rsidP="009B7A90">
      <w:pPr>
        <w:tabs>
          <w:tab w:val="center" w:pos="4513"/>
        </w:tabs>
        <w:bidi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האלגוריתם יוצר גרף חדש, עם צמתים </w:t>
      </w:r>
      <w:r>
        <w:rPr>
          <w:rFonts w:ascii="Cambria Math" w:hAnsi="Cambria Math" w:cs="Tahoma"/>
          <w:lang w:bidi="he-IL"/>
        </w:rPr>
        <w:t>s</w:t>
      </w:r>
      <w:r>
        <w:rPr>
          <w:rFonts w:ascii="Cambria Math" w:hAnsi="Cambria Math" w:cs="Tahoma" w:hint="cs"/>
          <w:rtl/>
          <w:lang w:bidi="he-IL"/>
        </w:rPr>
        <w:t xml:space="preserve"> ו-</w:t>
      </w:r>
      <w:r>
        <w:rPr>
          <w:rFonts w:ascii="Cambria Math" w:hAnsi="Cambria Math" w:cs="Tahoma"/>
          <w:lang w:bidi="he-IL"/>
        </w:rPr>
        <w:t>t</w:t>
      </w:r>
      <w:r>
        <w:rPr>
          <w:rFonts w:ascii="Cambria Math" w:hAnsi="Cambria Math" w:cs="Tahoma" w:hint="cs"/>
          <w:rtl/>
          <w:lang w:bidi="he-IL"/>
        </w:rPr>
        <w:t xml:space="preserve"> וצמתים מתוך שתי קבוצות </w:t>
      </w:r>
      <w:r>
        <w:rPr>
          <w:rFonts w:ascii="Cambria Math" w:hAnsi="Cambria Math" w:cs="Tahoma"/>
          <w:rtl/>
          <w:lang w:bidi="he-IL"/>
        </w:rPr>
        <w:t>–</w:t>
      </w:r>
      <w:r>
        <w:rPr>
          <w:rFonts w:ascii="Cambria Math" w:hAnsi="Cambria Math" w:cs="Tahoma" w:hint="cs"/>
          <w:rtl/>
          <w:lang w:bidi="he-IL"/>
        </w:rPr>
        <w:t xml:space="preserve"> </w:t>
      </w:r>
      <w:r>
        <w:rPr>
          <w:rFonts w:ascii="Cambria Math" w:hAnsi="Cambria Math" w:cs="Tahoma" w:hint="cs"/>
          <w:lang w:bidi="he-IL"/>
        </w:rPr>
        <w:t>X</w:t>
      </w:r>
      <w:r>
        <w:rPr>
          <w:rFonts w:ascii="Cambria Math" w:hAnsi="Cambria Math" w:cs="Tahoma" w:hint="cs"/>
          <w:rtl/>
          <w:lang w:bidi="he-IL"/>
        </w:rPr>
        <w:t xml:space="preserve"> </w:t>
      </w:r>
      <w:r>
        <w:rPr>
          <w:rFonts w:ascii="Cambria Math" w:hAnsi="Cambria Math" w:cs="Tahoma"/>
          <w:rtl/>
          <w:lang w:bidi="he-IL"/>
        </w:rPr>
        <w:t>–</w:t>
      </w:r>
      <w:r>
        <w:rPr>
          <w:rFonts w:ascii="Cambria Math" w:hAnsi="Cambria Math" w:cs="Tahoma" w:hint="cs"/>
          <w:rtl/>
          <w:lang w:bidi="he-IL"/>
        </w:rPr>
        <w:t xml:space="preserve"> קבוצת המשתנים ו- </w:t>
      </w:r>
      <w:r>
        <w:rPr>
          <w:rFonts w:ascii="Cambria Math" w:hAnsi="Cambria Math" w:cs="Tahoma" w:hint="cs"/>
          <w:lang w:bidi="he-IL"/>
        </w:rPr>
        <w:t>Y</w:t>
      </w:r>
      <w:r>
        <w:rPr>
          <w:rFonts w:ascii="Cambria Math" w:hAnsi="Cambria Math" w:cs="Tahoma" w:hint="cs"/>
          <w:rtl/>
          <w:lang w:bidi="he-IL"/>
        </w:rPr>
        <w:t xml:space="preserve"> </w:t>
      </w:r>
      <w:r>
        <w:rPr>
          <w:rFonts w:ascii="Cambria Math" w:hAnsi="Cambria Math" w:cs="Tahoma"/>
          <w:rtl/>
          <w:lang w:bidi="he-IL"/>
        </w:rPr>
        <w:t>–</w:t>
      </w:r>
      <w:r>
        <w:rPr>
          <w:rFonts w:ascii="Cambria Math" w:hAnsi="Cambria Math" w:cs="Tahoma" w:hint="cs"/>
          <w:rtl/>
          <w:lang w:bidi="he-IL"/>
        </w:rPr>
        <w:t xml:space="preserve"> קבוצת הפסוקיות. גודל הקבוצות שווה וקיים בהם זיווג יציב כפי שהראנו קודם. קיבולת הזרימה בין </w:t>
      </w:r>
      <w:r>
        <w:rPr>
          <w:rFonts w:ascii="Cambria Math" w:hAnsi="Cambria Math" w:cs="Tahoma"/>
          <w:lang w:bidi="he-IL"/>
        </w:rPr>
        <w:t>s</w:t>
      </w:r>
      <w:r>
        <w:rPr>
          <w:rFonts w:ascii="Cambria Math" w:hAnsi="Cambria Math" w:cs="Tahoma" w:hint="cs"/>
          <w:rtl/>
          <w:lang w:bidi="he-IL"/>
        </w:rPr>
        <w:t xml:space="preserve"> לכל אחד מהמשתנים בקבוצה </w:t>
      </w:r>
      <w:r>
        <w:rPr>
          <w:rFonts w:ascii="Cambria Math" w:hAnsi="Cambria Math" w:cs="Tahoma" w:hint="cs"/>
          <w:lang w:bidi="he-IL"/>
        </w:rPr>
        <w:t>X</w:t>
      </w:r>
      <w:r>
        <w:rPr>
          <w:rFonts w:ascii="Cambria Math" w:hAnsi="Cambria Math" w:cs="Tahoma" w:hint="cs"/>
          <w:rtl/>
          <w:lang w:bidi="he-IL"/>
        </w:rPr>
        <w:t xml:space="preserve"> היא 1, בין כל משתנה מהקבוצה </w:t>
      </w:r>
      <w:r>
        <w:rPr>
          <w:rFonts w:ascii="Cambria Math" w:hAnsi="Cambria Math" w:cs="Tahoma" w:hint="cs"/>
          <w:lang w:bidi="he-IL"/>
        </w:rPr>
        <w:t>X</w:t>
      </w:r>
      <w:r>
        <w:rPr>
          <w:rFonts w:ascii="Cambria Math" w:hAnsi="Cambria Math" w:cs="Tahoma" w:hint="cs"/>
          <w:rtl/>
          <w:lang w:bidi="he-IL"/>
        </w:rPr>
        <w:t xml:space="preserve"> שמופיע בפסוקית כלשהי מהקבוצה </w:t>
      </w:r>
      <w:r>
        <w:rPr>
          <w:rFonts w:ascii="Cambria Math" w:hAnsi="Cambria Math" w:cs="Tahoma" w:hint="cs"/>
          <w:lang w:bidi="he-IL"/>
        </w:rPr>
        <w:t>Y</w:t>
      </w:r>
      <w:r>
        <w:rPr>
          <w:rFonts w:ascii="Cambria Math" w:hAnsi="Cambria Math" w:cs="Tahoma" w:hint="cs"/>
          <w:rtl/>
          <w:lang w:bidi="he-IL"/>
        </w:rPr>
        <w:t xml:space="preserve"> יש זרימה של 1 גם כן, ומכל פסוקית מקבוצה </w:t>
      </w:r>
      <w:r>
        <w:rPr>
          <w:rFonts w:ascii="Cambria Math" w:hAnsi="Cambria Math" w:cs="Tahoma" w:hint="cs"/>
          <w:lang w:bidi="he-IL"/>
        </w:rPr>
        <w:t>Y</w:t>
      </w:r>
      <w:r>
        <w:rPr>
          <w:rFonts w:ascii="Cambria Math" w:hAnsi="Cambria Math" w:cs="Tahoma" w:hint="cs"/>
          <w:rtl/>
          <w:lang w:bidi="he-IL"/>
        </w:rPr>
        <w:t xml:space="preserve"> לקודקוד </w:t>
      </w:r>
      <w:r>
        <w:rPr>
          <w:rFonts w:ascii="Cambria Math" w:hAnsi="Cambria Math" w:cs="Tahoma"/>
          <w:lang w:bidi="he-IL"/>
        </w:rPr>
        <w:t>t</w:t>
      </w:r>
      <w:r>
        <w:rPr>
          <w:rFonts w:ascii="Cambria Math" w:hAnsi="Cambria Math" w:cs="Tahoma" w:hint="cs"/>
          <w:rtl/>
          <w:lang w:bidi="he-IL"/>
        </w:rPr>
        <w:t xml:space="preserve"> תהיה זרימה של 1 גם כן.</w:t>
      </w:r>
    </w:p>
    <w:p w14:paraId="3F1F00D2" w14:textId="77777777" w:rsidR="009B7A90" w:rsidRDefault="009B7A90" w:rsidP="002241F5">
      <w:pPr>
        <w:tabs>
          <w:tab w:val="center" w:pos="4513"/>
        </w:tabs>
        <w:bidi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הרצת פורד פולקרסון על הגרף שיצרנו תיצור בגרף השיורי לאחר ההרצה צלע אחת בלבד מכל קודקוד מקבוצת הפסוקיות </w:t>
      </w:r>
      <w:r>
        <w:rPr>
          <w:rFonts w:ascii="Cambria Math" w:hAnsi="Cambria Math" w:cs="Tahoma" w:hint="cs"/>
          <w:lang w:bidi="he-IL"/>
        </w:rPr>
        <w:t>Y</w:t>
      </w:r>
      <w:r>
        <w:rPr>
          <w:rFonts w:ascii="Cambria Math" w:hAnsi="Cambria Math" w:cs="Tahoma" w:hint="cs"/>
          <w:rtl/>
          <w:lang w:bidi="he-IL"/>
        </w:rPr>
        <w:t xml:space="preserve">, לכל קודקוד מקבוצת המשתנים </w:t>
      </w:r>
      <w:r>
        <w:rPr>
          <w:rFonts w:ascii="Cambria Math" w:hAnsi="Cambria Math" w:cs="Tahoma" w:hint="cs"/>
          <w:lang w:bidi="he-IL"/>
        </w:rPr>
        <w:t>X</w:t>
      </w:r>
      <w:r>
        <w:rPr>
          <w:rFonts w:ascii="Cambria Math" w:hAnsi="Cambria Math" w:cs="Tahoma" w:hint="cs"/>
          <w:rtl/>
          <w:lang w:bidi="he-IL"/>
        </w:rPr>
        <w:t>, וזו התאמה בין משתנה לפסוקית. על פי הופעת המשתנה בפסוקית נקבע השמה עבור אות</w:t>
      </w:r>
      <w:r w:rsidR="002241F5">
        <w:rPr>
          <w:rFonts w:ascii="Cambria Math" w:hAnsi="Cambria Math" w:cs="Tahoma" w:hint="cs"/>
          <w:rtl/>
          <w:lang w:bidi="he-IL"/>
        </w:rPr>
        <w:t xml:space="preserve">ו משתנה, מאחר והזיווג מושלם אנו מטפלים בכל </w:t>
      </w:r>
      <w:r w:rsidR="002241F5">
        <w:rPr>
          <w:rFonts w:ascii="Cambria Math" w:hAnsi="Cambria Math" w:cs="Tahoma"/>
          <w:lang w:bidi="he-IL"/>
        </w:rPr>
        <w:t>n</w:t>
      </w:r>
      <w:r w:rsidR="002241F5">
        <w:rPr>
          <w:rFonts w:ascii="Cambria Math" w:hAnsi="Cambria Math" w:cs="Tahoma" w:hint="cs"/>
          <w:rtl/>
          <w:lang w:bidi="he-IL"/>
        </w:rPr>
        <w:t xml:space="preserve"> המשתנים ומספקים את כל </w:t>
      </w:r>
      <w:r w:rsidR="002241F5">
        <w:rPr>
          <w:rFonts w:ascii="Cambria Math" w:hAnsi="Cambria Math" w:cs="Tahoma"/>
          <w:lang w:bidi="he-IL"/>
        </w:rPr>
        <w:t>n</w:t>
      </w:r>
      <w:r w:rsidR="002241F5">
        <w:rPr>
          <w:rFonts w:ascii="Cambria Math" w:hAnsi="Cambria Math" w:cs="Tahoma" w:hint="cs"/>
          <w:rtl/>
          <w:lang w:bidi="he-IL"/>
        </w:rPr>
        <w:t xml:space="preserve"> הפסוקיות, ובכך נבטיח כי בכל פסוקית יש לפחות משתנה אחד אמת, כלומר מצאנו השמה מספקת, כנדרש.</w:t>
      </w:r>
    </w:p>
    <w:p w14:paraId="236F60E4" w14:textId="77777777" w:rsidR="005417E9" w:rsidRDefault="005417E9" w:rsidP="005417E9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</w:p>
    <w:p w14:paraId="02E4D430" w14:textId="77777777" w:rsidR="002241F5" w:rsidRPr="007602CA" w:rsidRDefault="002241F5" w:rsidP="002241F5">
      <w:pPr>
        <w:tabs>
          <w:tab w:val="center" w:pos="4513"/>
        </w:tabs>
        <w:bidi/>
        <w:rPr>
          <w:rFonts w:ascii="Cambria Math" w:hAnsi="Cambria Math" w:cs="Tahoma"/>
          <w:b/>
          <w:bCs/>
          <w:i/>
          <w:rtl/>
          <w:lang w:bidi="he-IL"/>
        </w:rPr>
      </w:pPr>
      <w:r w:rsidRPr="007602CA">
        <w:rPr>
          <w:rFonts w:ascii="Cambria Math" w:hAnsi="Cambria Math" w:cs="Tahoma" w:hint="cs"/>
          <w:b/>
          <w:bCs/>
          <w:i/>
          <w:rtl/>
          <w:lang w:bidi="he-IL"/>
        </w:rPr>
        <w:t>זמן ריצה:</w:t>
      </w:r>
    </w:p>
    <w:p w14:paraId="1FACE23F" w14:textId="77777777" w:rsidR="002241F5" w:rsidRDefault="002241F5" w:rsidP="002241F5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נסמן - </w:t>
      </w:r>
      <w:r>
        <w:rPr>
          <w:rFonts w:ascii="Cambria Math" w:hAnsi="Cambria Math" w:cs="Tahoma"/>
          <w:i/>
          <w:lang w:bidi="he-IL"/>
        </w:rPr>
        <w:t>|E|=m , |V|=n</w:t>
      </w:r>
    </w:p>
    <w:p w14:paraId="46705631" w14:textId="77777777" w:rsidR="002241F5" w:rsidRPr="002241F5" w:rsidRDefault="002241F5" w:rsidP="002241F5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יצירת קבוצות הקודקודים, הקשתות וקביעת הקיבולות - </w:t>
      </w:r>
      <m:oMath>
        <m: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n+m</m:t>
            </m:r>
          </m:e>
        </m:d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5EA77555" w14:textId="77777777" w:rsidR="002241F5" w:rsidRDefault="002241F5" w:rsidP="002241F5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הרצת פורד פולקרסון - </w:t>
      </w:r>
      <m:oMath>
        <m: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nm</m:t>
            </m:r>
          </m:e>
        </m:d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594D2E6C" w14:textId="77777777" w:rsidR="002241F5" w:rsidRDefault="002241F5" w:rsidP="002241F5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ביצוע השמה לכל משתנה </w:t>
      </w:r>
      <w:r>
        <w:rPr>
          <w:rFonts w:ascii="Cambria Math" w:hAnsi="Cambria Math" w:cs="Tahoma"/>
          <w:i/>
          <w:lang w:bidi="he-IL"/>
        </w:rPr>
        <w:t>x</w:t>
      </w:r>
      <w:r>
        <w:rPr>
          <w:rFonts w:ascii="Cambria Math" w:hAnsi="Cambria Math" w:cs="Tahoma" w:hint="cs"/>
          <w:i/>
          <w:rtl/>
          <w:lang w:bidi="he-IL"/>
        </w:rPr>
        <w:t xml:space="preserve"> - </w:t>
      </w:r>
      <m:oMath>
        <m:r>
          <w:rPr>
            <w:rFonts w:ascii="Cambria Math" w:hAnsi="Cambria Math" w:cs="Tahoma"/>
            <w:lang w:bidi="he-IL"/>
          </w:rPr>
          <m:t>θ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</m:d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00FAB856" w14:textId="77777777" w:rsidR="002241F5" w:rsidRDefault="002241F5" w:rsidP="002241F5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סה"כ זמן ריצה </w:t>
      </w:r>
      <m:oMath>
        <m: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nm</m:t>
            </m:r>
          </m:e>
        </m:d>
      </m:oMath>
      <w:r>
        <w:rPr>
          <w:rFonts w:ascii="Cambria Math" w:hAnsi="Cambria Math" w:cs="Tahoma" w:hint="cs"/>
          <w:i/>
          <w:rtl/>
          <w:lang w:bidi="he-IL"/>
        </w:rPr>
        <w:t xml:space="preserve"> .</w:t>
      </w:r>
    </w:p>
    <w:p w14:paraId="2D7E5937" w14:textId="77777777" w:rsidR="002241F5" w:rsidRPr="005417E9" w:rsidRDefault="002241F5" w:rsidP="002241F5">
      <w:pPr>
        <w:tabs>
          <w:tab w:val="center" w:pos="4513"/>
        </w:tabs>
        <w:bidi/>
        <w:rPr>
          <w:rFonts w:ascii="Cambria Math" w:hAnsi="Cambria Math" w:cs="Tahoma"/>
          <w:i/>
          <w:rtl/>
          <w:lang w:bidi="he-IL"/>
        </w:rPr>
      </w:pPr>
    </w:p>
    <w:sectPr w:rsidR="002241F5" w:rsidRPr="005417E9" w:rsidSect="007D43E5">
      <w:headerReference w:type="default" r:id="rId16"/>
      <w:headerReference w:type="firs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2-10T14:48:00Z" w:initials="MOU">
    <w:p w14:paraId="2FAFCDDB" w14:textId="0C0E02AF" w:rsidR="001D579C" w:rsidRDefault="001D579C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15</w:t>
      </w:r>
      <w:r>
        <w:rPr>
          <w:lang w:bidi="he-IL"/>
        </w:rPr>
        <w:t>/25</w:t>
      </w:r>
      <w:bookmarkStart w:id="1" w:name="_GoBack"/>
      <w:bookmarkEnd w:id="1"/>
    </w:p>
  </w:comment>
  <w:comment w:id="2" w:author="Microsoft Office User" w:date="2020-02-10T14:45:00Z" w:initials="MOU">
    <w:p w14:paraId="3E369550" w14:textId="3A05F111" w:rsidR="001D579C" w:rsidRDefault="001D579C" w:rsidP="001D579C">
      <w:pPr>
        <w:pStyle w:val="CommentText"/>
        <w:bidi/>
        <w:rPr>
          <w:rFonts w:hint="cs"/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 xml:space="preserve">כל זה מהווה אינטואציה ולא הוכחה פורמלית. כדיי להוכיח בצורה פורמלית תביט בהערה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>.</w:t>
      </w:r>
    </w:p>
  </w:comment>
  <w:comment w:id="3" w:author="Microsoft Office User" w:date="2020-02-10T14:47:00Z" w:initials="MOU">
    <w:p w14:paraId="10FDE7EE" w14:textId="5A503FFC" w:rsidR="001D579C" w:rsidRDefault="001D579C" w:rsidP="001D579C">
      <w:pPr>
        <w:pStyle w:val="CommentText"/>
        <w:bidi/>
        <w:rPr>
          <w:rFonts w:hint="cs"/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זה צריך להיות מ-</w:t>
      </w:r>
      <w:r>
        <w:rPr>
          <w:lang w:bidi="he-IL"/>
        </w:rPr>
        <w:t xml:space="preserve"> s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u</w:t>
      </w:r>
      <w:r>
        <w:rPr>
          <w:rFonts w:hint="cs"/>
          <w:rtl/>
          <w:lang w:bidi="he-IL"/>
        </w:rPr>
        <w:t xml:space="preserve">? ובכל מקרה צריך להיות על גרף בוא נשים רק צלעות עם זרימה ולא </w:t>
      </w:r>
      <w:r>
        <w:rPr>
          <w:lang w:bidi="he-IL"/>
        </w:rPr>
        <w:t>G_f</w:t>
      </w:r>
    </w:p>
  </w:comment>
  <w:comment w:id="4" w:author="Microsoft Office User" w:date="2020-02-10T14:48:00Z" w:initials="MOU">
    <w:p w14:paraId="53B3827C" w14:textId="7EDAEC7F" w:rsidR="001D579C" w:rsidRDefault="001D579C">
      <w:pPr>
        <w:pStyle w:val="CommentText"/>
        <w:rPr>
          <w:rFonts w:hint="cs"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שוב כמו מקודם, זו אינטואציה ולא הוכחה פורמלית.</w:t>
      </w:r>
    </w:p>
  </w:comment>
  <w:comment w:id="5" w:author="Microsoft Office User" w:date="2020-02-07T14:40:00Z" w:initials="MOU">
    <w:p w14:paraId="4DC74129" w14:textId="13FF5078" w:rsidR="00E36F5E" w:rsidRDefault="00E36F5E">
      <w:pPr>
        <w:pStyle w:val="CommentText"/>
      </w:pPr>
      <w:r>
        <w:rPr>
          <w:rStyle w:val="CommentReference"/>
        </w:rPr>
        <w:annotationRef/>
      </w:r>
      <w:r>
        <w:t>15/25</w:t>
      </w:r>
    </w:p>
  </w:comment>
  <w:comment w:id="6" w:author="Microsoft Office User" w:date="2020-02-07T14:38:00Z" w:initials="MOU">
    <w:p w14:paraId="693EA446" w14:textId="4A32EAF0" w:rsidR="00E36F5E" w:rsidRDefault="00E36F5E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לא הוכחה נכונה, צריך להוכיח למשל באינדוקציה.</w:t>
      </w:r>
    </w:p>
  </w:comment>
  <w:comment w:id="7" w:author="Microsoft Office User" w:date="2020-02-07T14:39:00Z" w:initials="MOU">
    <w:p w14:paraId="1E6BCD69" w14:textId="6A655DAA" w:rsidR="00E36F5E" w:rsidRDefault="00E36F5E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גם זה לא הסבר מספיק פורמלי, מה גם שלא הבנתי למה הוא בכלל נכון.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AFCDDB" w15:done="0"/>
  <w15:commentEx w15:paraId="3E369550" w15:done="0"/>
  <w15:commentEx w15:paraId="10FDE7EE" w15:done="0"/>
  <w15:commentEx w15:paraId="53B3827C" w15:done="0"/>
  <w15:commentEx w15:paraId="4DC74129" w15:done="0"/>
  <w15:commentEx w15:paraId="693EA446" w15:done="0"/>
  <w15:commentEx w15:paraId="1E6BCD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AFCDDB" w16cid:durableId="21EBEBCA"/>
  <w16cid:commentId w16cid:paraId="3E369550" w16cid:durableId="21EBEB0E"/>
  <w16cid:commentId w16cid:paraId="10FDE7EE" w16cid:durableId="21EBEB76"/>
  <w16cid:commentId w16cid:paraId="53B3827C" w16cid:durableId="21EBEBBA"/>
  <w16cid:commentId w16cid:paraId="4DC74129" w16cid:durableId="21E7F55F"/>
  <w16cid:commentId w16cid:paraId="693EA446" w16cid:durableId="21E7F4EB"/>
  <w16cid:commentId w16cid:paraId="1E6BCD69" w16cid:durableId="21E7F5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8AB53" w14:textId="77777777" w:rsidR="00A83ED3" w:rsidRDefault="00A83ED3">
      <w:pPr>
        <w:spacing w:line="240" w:lineRule="auto"/>
      </w:pPr>
      <w:r>
        <w:separator/>
      </w:r>
    </w:p>
  </w:endnote>
  <w:endnote w:type="continuationSeparator" w:id="0">
    <w:p w14:paraId="64D838F2" w14:textId="77777777" w:rsidR="00A83ED3" w:rsidRDefault="00A83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3BF9A" w14:textId="77777777" w:rsidR="00A83ED3" w:rsidRDefault="00A83ED3">
      <w:pPr>
        <w:spacing w:line="240" w:lineRule="auto"/>
      </w:pPr>
      <w:r>
        <w:separator/>
      </w:r>
    </w:p>
  </w:footnote>
  <w:footnote w:type="continuationSeparator" w:id="0">
    <w:p w14:paraId="3C6CF55E" w14:textId="77777777" w:rsidR="00A83ED3" w:rsidRDefault="00A83E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CBE7F" w14:textId="77777777" w:rsidR="00C73FDA" w:rsidRPr="008720E0" w:rsidRDefault="00A83ED3" w:rsidP="00C369C6">
    <w:pPr>
      <w:pStyle w:val="Header"/>
      <w:bidi/>
      <w:rPr>
        <w:rFonts w:ascii="Tahoma" w:hAnsi="Tahoma" w:cs="Tahoma"/>
        <w:lang w:bidi="he-IL"/>
      </w:rPr>
    </w:pPr>
    <w:sdt>
      <w:sdtPr>
        <w:rPr>
          <w:rFonts w:ascii="Tahoma" w:hAnsi="Tahoma" w:cs="Tahoma"/>
          <w:rtl/>
          <w:lang w:bidi="he-IL"/>
        </w:rPr>
        <w:alias w:val="שם משפחה:"/>
        <w:tag w:val="שם משפחה:"/>
        <w:id w:val="1658178901"/>
        <w:placeholder>
          <w:docPart w:val="30CE5CC214FD4A18A5B712CFBF96E08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73FDA">
          <w:rPr>
            <w:rFonts w:ascii="Tahoma" w:hAnsi="Tahoma" w:cs="Tahoma"/>
            <w:rtl/>
            <w:lang w:bidi="he-IL"/>
          </w:rPr>
          <w:t>ממ"ן 15 – אלגוריתמים</w:t>
        </w:r>
      </w:sdtContent>
    </w:sdt>
    <w:r w:rsidR="00C73FDA" w:rsidRPr="008720E0">
      <w:rPr>
        <w:rFonts w:ascii="Tahoma" w:hAnsi="Tahoma" w:cs="Tahoma"/>
        <w:rtl/>
        <w:lang w:eastAsia="he" w:bidi="he-IL"/>
      </w:rPr>
      <w:t xml:space="preserve"> </w:t>
    </w:r>
    <w:r w:rsidR="00C73FDA" w:rsidRPr="008720E0">
      <w:rPr>
        <w:rFonts w:ascii="Tahoma" w:hAnsi="Tahoma" w:cs="Tahoma"/>
        <w:rtl/>
        <w:lang w:eastAsia="he" w:bidi="he-IL"/>
      </w:rPr>
      <w:fldChar w:fldCharType="begin"/>
    </w:r>
    <w:r w:rsidR="00C73FDA" w:rsidRPr="008720E0">
      <w:rPr>
        <w:rFonts w:ascii="Tahoma" w:hAnsi="Tahoma" w:cs="Tahoma"/>
        <w:rtl/>
        <w:lang w:eastAsia="he" w:bidi="he-IL"/>
      </w:rPr>
      <w:instrText xml:space="preserve"> PAGE   \* MERGEFORMAT </w:instrText>
    </w:r>
    <w:r w:rsidR="00C73FDA" w:rsidRPr="008720E0">
      <w:rPr>
        <w:rFonts w:ascii="Tahoma" w:hAnsi="Tahoma" w:cs="Tahoma"/>
        <w:rtl/>
        <w:lang w:eastAsia="he" w:bidi="he-IL"/>
      </w:rPr>
      <w:fldChar w:fldCharType="separate"/>
    </w:r>
    <w:r w:rsidR="00C73FDA">
      <w:rPr>
        <w:rFonts w:ascii="Tahoma" w:hAnsi="Tahoma" w:cs="Tahoma"/>
        <w:noProof/>
        <w:rtl/>
        <w:lang w:eastAsia="he" w:bidi="he-IL"/>
      </w:rPr>
      <w:t>2</w:t>
    </w:r>
    <w:r w:rsidR="00C73FDA" w:rsidRPr="008720E0">
      <w:rPr>
        <w:rFonts w:ascii="Tahoma" w:hAnsi="Tahoma" w:cs="Tahoma"/>
        <w:noProof/>
        <w:rtl/>
        <w:lang w:eastAsia="he" w:bidi="he-I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74332" w14:textId="77777777" w:rsidR="00C73FDA" w:rsidRPr="008720E0" w:rsidRDefault="00A83ED3" w:rsidP="00C369C6">
    <w:pPr>
      <w:pStyle w:val="Header"/>
      <w:bidi/>
      <w:rPr>
        <w:rFonts w:ascii="Tahoma" w:hAnsi="Tahoma" w:cs="Tahoma"/>
        <w:lang w:bidi="he-IL"/>
      </w:rPr>
    </w:pPr>
    <w:sdt>
      <w:sdtPr>
        <w:rPr>
          <w:rFonts w:ascii="Tahoma" w:hAnsi="Tahoma" w:cs="Tahoma"/>
          <w:rtl/>
          <w:lang w:bidi="he-IL"/>
        </w:rPr>
        <w:alias w:val="שם משפחה:"/>
        <w:tag w:val="שם משפחה:"/>
        <w:id w:val="-348181431"/>
        <w:placeholder>
          <w:docPart w:val="C4D472FC2FD041BE8A4AFBC7887E6A2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73FDA">
          <w:rPr>
            <w:rFonts w:ascii="Tahoma" w:hAnsi="Tahoma" w:cs="Tahoma"/>
            <w:rtl/>
            <w:lang w:bidi="he-IL"/>
          </w:rPr>
          <w:t xml:space="preserve">ממ"ן </w:t>
        </w:r>
        <w:r w:rsidR="00C73FDA">
          <w:rPr>
            <w:rFonts w:ascii="Tahoma" w:hAnsi="Tahoma" w:cs="Tahoma" w:hint="cs"/>
            <w:rtl/>
            <w:lang w:bidi="he-IL"/>
          </w:rPr>
          <w:t>15</w:t>
        </w:r>
        <w:r w:rsidR="00C73FDA">
          <w:rPr>
            <w:rFonts w:ascii="Tahoma" w:hAnsi="Tahoma" w:cs="Tahoma"/>
            <w:rtl/>
            <w:lang w:bidi="he-IL"/>
          </w:rPr>
          <w:t xml:space="preserve"> – </w:t>
        </w:r>
        <w:r w:rsidR="00C73FDA">
          <w:rPr>
            <w:rFonts w:ascii="Tahoma" w:hAnsi="Tahoma" w:cs="Tahoma" w:hint="cs"/>
            <w:rtl/>
            <w:lang w:bidi="he-IL"/>
          </w:rPr>
          <w:t>אלגוריתמים</w:t>
        </w:r>
      </w:sdtContent>
    </w:sdt>
    <w:r w:rsidR="00C73FDA" w:rsidRPr="008720E0">
      <w:rPr>
        <w:rFonts w:ascii="Tahoma" w:hAnsi="Tahoma" w:cs="Tahoma"/>
        <w:rtl/>
        <w:lang w:eastAsia="he" w:bidi="he-IL"/>
      </w:rPr>
      <w:t xml:space="preserve"> </w:t>
    </w:r>
    <w:r w:rsidR="00C73FDA" w:rsidRPr="008720E0">
      <w:rPr>
        <w:rFonts w:ascii="Tahoma" w:hAnsi="Tahoma" w:cs="Tahoma"/>
        <w:rtl/>
        <w:lang w:eastAsia="he" w:bidi="he-IL"/>
      </w:rPr>
      <w:fldChar w:fldCharType="begin"/>
    </w:r>
    <w:r w:rsidR="00C73FDA" w:rsidRPr="008720E0">
      <w:rPr>
        <w:rFonts w:ascii="Tahoma" w:hAnsi="Tahoma" w:cs="Tahoma"/>
        <w:rtl/>
        <w:lang w:eastAsia="he" w:bidi="he-IL"/>
      </w:rPr>
      <w:instrText xml:space="preserve"> PAGE   \* MERGEFORMAT </w:instrText>
    </w:r>
    <w:r w:rsidR="00C73FDA" w:rsidRPr="008720E0">
      <w:rPr>
        <w:rFonts w:ascii="Tahoma" w:hAnsi="Tahoma" w:cs="Tahoma"/>
        <w:rtl/>
        <w:lang w:eastAsia="he" w:bidi="he-IL"/>
      </w:rPr>
      <w:fldChar w:fldCharType="separate"/>
    </w:r>
    <w:r w:rsidR="00C73FDA">
      <w:rPr>
        <w:rFonts w:ascii="Tahoma" w:hAnsi="Tahoma" w:cs="Tahoma"/>
        <w:noProof/>
        <w:rtl/>
        <w:lang w:eastAsia="he" w:bidi="he-IL"/>
      </w:rPr>
      <w:t>1</w:t>
    </w:r>
    <w:r w:rsidR="00C73FDA" w:rsidRPr="008720E0">
      <w:rPr>
        <w:rFonts w:ascii="Tahoma" w:hAnsi="Tahoma" w:cs="Tahoma"/>
        <w:noProof/>
        <w:rtl/>
        <w:lang w:eastAsia="he" w:bidi="he-I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76F14"/>
    <w:multiLevelType w:val="hybridMultilevel"/>
    <w:tmpl w:val="547C70FC"/>
    <w:lvl w:ilvl="0" w:tplc="DC288594">
      <w:start w:val="1"/>
      <w:numFmt w:val="hebrew1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256AD5"/>
    <w:multiLevelType w:val="hybridMultilevel"/>
    <w:tmpl w:val="43BA9FE6"/>
    <w:lvl w:ilvl="0" w:tplc="D526B8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8B394D"/>
    <w:multiLevelType w:val="hybridMultilevel"/>
    <w:tmpl w:val="87067F0A"/>
    <w:lvl w:ilvl="0" w:tplc="F4A8594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932EF0"/>
    <w:multiLevelType w:val="hybridMultilevel"/>
    <w:tmpl w:val="E6C6DF06"/>
    <w:lvl w:ilvl="0" w:tplc="9806CE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8D1753"/>
    <w:multiLevelType w:val="hybridMultilevel"/>
    <w:tmpl w:val="E6C6DF06"/>
    <w:lvl w:ilvl="0" w:tplc="9806CE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065595"/>
    <w:multiLevelType w:val="hybridMultilevel"/>
    <w:tmpl w:val="FB823724"/>
    <w:lvl w:ilvl="0" w:tplc="2FC4D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2B38CC"/>
    <w:multiLevelType w:val="hybridMultilevel"/>
    <w:tmpl w:val="A1A24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E3C4C"/>
    <w:multiLevelType w:val="hybridMultilevel"/>
    <w:tmpl w:val="6256DC96"/>
    <w:lvl w:ilvl="0" w:tplc="0562E4D2">
      <w:start w:val="1"/>
      <w:numFmt w:val="lowerLetter"/>
      <w:pStyle w:val="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500B64"/>
    <w:multiLevelType w:val="multilevel"/>
    <w:tmpl w:val="EA0C65F4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סעיף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35C006C"/>
    <w:multiLevelType w:val="hybridMultilevel"/>
    <w:tmpl w:val="B57CDBDA"/>
    <w:lvl w:ilvl="0" w:tplc="B5D67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B1B5787"/>
    <w:multiLevelType w:val="multilevel"/>
    <w:tmpl w:val="4572ABF8"/>
    <w:numStyleLink w:val="MLA"/>
  </w:abstractNum>
  <w:abstractNum w:abstractNumId="24" w15:restartNumberingAfterBreak="0">
    <w:nsid w:val="5CE34C09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סעיף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F02A7B"/>
    <w:multiLevelType w:val="hybridMultilevel"/>
    <w:tmpl w:val="91863850"/>
    <w:lvl w:ilvl="0" w:tplc="4B3E0C3A">
      <w:start w:val="1"/>
      <w:numFmt w:val="hebrew1"/>
      <w:suff w:val="space"/>
      <w:lvlText w:val="%1."/>
      <w:lvlJc w:val="center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2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24"/>
  </w:num>
  <w:num w:numId="18">
    <w:abstractNumId w:val="25"/>
  </w:num>
  <w:num w:numId="19">
    <w:abstractNumId w:val="20"/>
  </w:num>
  <w:num w:numId="20">
    <w:abstractNumId w:val="12"/>
  </w:num>
  <w:num w:numId="21">
    <w:abstractNumId w:val="11"/>
  </w:num>
  <w:num w:numId="22">
    <w:abstractNumId w:val="17"/>
  </w:num>
  <w:num w:numId="23">
    <w:abstractNumId w:val="13"/>
  </w:num>
  <w:num w:numId="24">
    <w:abstractNumId w:val="15"/>
  </w:num>
  <w:num w:numId="25">
    <w:abstractNumId w:val="16"/>
  </w:num>
  <w:num w:numId="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77"/>
    <w:rsid w:val="0000310E"/>
    <w:rsid w:val="00003C6C"/>
    <w:rsid w:val="00030AEB"/>
    <w:rsid w:val="0005776C"/>
    <w:rsid w:val="00062701"/>
    <w:rsid w:val="000630F0"/>
    <w:rsid w:val="00073957"/>
    <w:rsid w:val="00080C97"/>
    <w:rsid w:val="000815C5"/>
    <w:rsid w:val="00091162"/>
    <w:rsid w:val="000A027A"/>
    <w:rsid w:val="000E68B9"/>
    <w:rsid w:val="000F4360"/>
    <w:rsid w:val="000F58B6"/>
    <w:rsid w:val="00104B5D"/>
    <w:rsid w:val="001054A0"/>
    <w:rsid w:val="00112FB1"/>
    <w:rsid w:val="00115496"/>
    <w:rsid w:val="00121992"/>
    <w:rsid w:val="00122677"/>
    <w:rsid w:val="00147295"/>
    <w:rsid w:val="00166B99"/>
    <w:rsid w:val="001674A1"/>
    <w:rsid w:val="0017213A"/>
    <w:rsid w:val="00175990"/>
    <w:rsid w:val="001803BD"/>
    <w:rsid w:val="001943CB"/>
    <w:rsid w:val="00196DBF"/>
    <w:rsid w:val="001B410A"/>
    <w:rsid w:val="001C635F"/>
    <w:rsid w:val="001C701B"/>
    <w:rsid w:val="001D579C"/>
    <w:rsid w:val="00216164"/>
    <w:rsid w:val="00223863"/>
    <w:rsid w:val="002241F5"/>
    <w:rsid w:val="002342C9"/>
    <w:rsid w:val="00234B77"/>
    <w:rsid w:val="00246244"/>
    <w:rsid w:val="00253099"/>
    <w:rsid w:val="00266F1C"/>
    <w:rsid w:val="0027056C"/>
    <w:rsid w:val="002707E3"/>
    <w:rsid w:val="00277F4E"/>
    <w:rsid w:val="00281CF8"/>
    <w:rsid w:val="002837D4"/>
    <w:rsid w:val="00283994"/>
    <w:rsid w:val="002854FF"/>
    <w:rsid w:val="0028758B"/>
    <w:rsid w:val="002B20BF"/>
    <w:rsid w:val="002B2B0A"/>
    <w:rsid w:val="002B45FB"/>
    <w:rsid w:val="002B4B29"/>
    <w:rsid w:val="002C370D"/>
    <w:rsid w:val="0033090D"/>
    <w:rsid w:val="0033149D"/>
    <w:rsid w:val="00340BBD"/>
    <w:rsid w:val="0034643D"/>
    <w:rsid w:val="003542D0"/>
    <w:rsid w:val="00365C60"/>
    <w:rsid w:val="00365CEF"/>
    <w:rsid w:val="003949E2"/>
    <w:rsid w:val="003B4BFF"/>
    <w:rsid w:val="003E748F"/>
    <w:rsid w:val="003F2BB9"/>
    <w:rsid w:val="00402D98"/>
    <w:rsid w:val="00404A49"/>
    <w:rsid w:val="00407B16"/>
    <w:rsid w:val="004305D2"/>
    <w:rsid w:val="00433EB4"/>
    <w:rsid w:val="00447802"/>
    <w:rsid w:val="004564C1"/>
    <w:rsid w:val="00463576"/>
    <w:rsid w:val="00466E6C"/>
    <w:rsid w:val="004707EC"/>
    <w:rsid w:val="00472C62"/>
    <w:rsid w:val="00493479"/>
    <w:rsid w:val="00497AC6"/>
    <w:rsid w:val="004A440D"/>
    <w:rsid w:val="004A6C4A"/>
    <w:rsid w:val="004B2134"/>
    <w:rsid w:val="004B2FF6"/>
    <w:rsid w:val="004D35F1"/>
    <w:rsid w:val="004E01D7"/>
    <w:rsid w:val="004F0C17"/>
    <w:rsid w:val="004F3FA9"/>
    <w:rsid w:val="004F42CA"/>
    <w:rsid w:val="004F7413"/>
    <w:rsid w:val="00503FEB"/>
    <w:rsid w:val="0050766F"/>
    <w:rsid w:val="005076AA"/>
    <w:rsid w:val="0051306D"/>
    <w:rsid w:val="00514251"/>
    <w:rsid w:val="00516C56"/>
    <w:rsid w:val="005417E9"/>
    <w:rsid w:val="005568CB"/>
    <w:rsid w:val="00562851"/>
    <w:rsid w:val="005640A7"/>
    <w:rsid w:val="005672FE"/>
    <w:rsid w:val="005851D2"/>
    <w:rsid w:val="00591603"/>
    <w:rsid w:val="005A21A3"/>
    <w:rsid w:val="005B56B3"/>
    <w:rsid w:val="005C4B76"/>
    <w:rsid w:val="005D0326"/>
    <w:rsid w:val="006243AC"/>
    <w:rsid w:val="00630515"/>
    <w:rsid w:val="00656E30"/>
    <w:rsid w:val="00674D52"/>
    <w:rsid w:val="00675885"/>
    <w:rsid w:val="00680692"/>
    <w:rsid w:val="00680CFD"/>
    <w:rsid w:val="00697290"/>
    <w:rsid w:val="006A3A4C"/>
    <w:rsid w:val="006A3C6E"/>
    <w:rsid w:val="006A64A8"/>
    <w:rsid w:val="006B0DC3"/>
    <w:rsid w:val="006B3742"/>
    <w:rsid w:val="006B557B"/>
    <w:rsid w:val="006B7FCD"/>
    <w:rsid w:val="006E36D4"/>
    <w:rsid w:val="006F47A0"/>
    <w:rsid w:val="007002BE"/>
    <w:rsid w:val="00721F30"/>
    <w:rsid w:val="00737DE6"/>
    <w:rsid w:val="00741A07"/>
    <w:rsid w:val="0074789E"/>
    <w:rsid w:val="00755B3A"/>
    <w:rsid w:val="007602CA"/>
    <w:rsid w:val="00761AB1"/>
    <w:rsid w:val="00762A18"/>
    <w:rsid w:val="00762C1D"/>
    <w:rsid w:val="00766D6E"/>
    <w:rsid w:val="00766F96"/>
    <w:rsid w:val="0076735F"/>
    <w:rsid w:val="007848C6"/>
    <w:rsid w:val="007B2834"/>
    <w:rsid w:val="007B34DE"/>
    <w:rsid w:val="007C7070"/>
    <w:rsid w:val="007D43E5"/>
    <w:rsid w:val="007D4B2F"/>
    <w:rsid w:val="007E115E"/>
    <w:rsid w:val="00810872"/>
    <w:rsid w:val="0081688B"/>
    <w:rsid w:val="00827E28"/>
    <w:rsid w:val="00840B4C"/>
    <w:rsid w:val="008473AD"/>
    <w:rsid w:val="008520C7"/>
    <w:rsid w:val="008719DF"/>
    <w:rsid w:val="008720E0"/>
    <w:rsid w:val="00891B92"/>
    <w:rsid w:val="008B3EB5"/>
    <w:rsid w:val="008D1D87"/>
    <w:rsid w:val="008E203E"/>
    <w:rsid w:val="008E40D0"/>
    <w:rsid w:val="00900EE8"/>
    <w:rsid w:val="00912D56"/>
    <w:rsid w:val="0091549B"/>
    <w:rsid w:val="0092203B"/>
    <w:rsid w:val="009239BA"/>
    <w:rsid w:val="0095351E"/>
    <w:rsid w:val="00956DDA"/>
    <w:rsid w:val="00965112"/>
    <w:rsid w:val="00976580"/>
    <w:rsid w:val="009814AB"/>
    <w:rsid w:val="0098229F"/>
    <w:rsid w:val="009835EF"/>
    <w:rsid w:val="009837D8"/>
    <w:rsid w:val="00984038"/>
    <w:rsid w:val="00990033"/>
    <w:rsid w:val="00993899"/>
    <w:rsid w:val="009953ED"/>
    <w:rsid w:val="009B084B"/>
    <w:rsid w:val="009B13A1"/>
    <w:rsid w:val="009B7A90"/>
    <w:rsid w:val="009C46B9"/>
    <w:rsid w:val="009C4FE6"/>
    <w:rsid w:val="009C7EC1"/>
    <w:rsid w:val="009D2A89"/>
    <w:rsid w:val="009D4537"/>
    <w:rsid w:val="009E0755"/>
    <w:rsid w:val="009F0ED9"/>
    <w:rsid w:val="00A04107"/>
    <w:rsid w:val="00A0690B"/>
    <w:rsid w:val="00A06BD8"/>
    <w:rsid w:val="00A07B76"/>
    <w:rsid w:val="00A12368"/>
    <w:rsid w:val="00A320EE"/>
    <w:rsid w:val="00A3788B"/>
    <w:rsid w:val="00A42936"/>
    <w:rsid w:val="00A46CC3"/>
    <w:rsid w:val="00A51463"/>
    <w:rsid w:val="00A63DC7"/>
    <w:rsid w:val="00A71351"/>
    <w:rsid w:val="00A7159A"/>
    <w:rsid w:val="00A83ED3"/>
    <w:rsid w:val="00A91041"/>
    <w:rsid w:val="00AA4020"/>
    <w:rsid w:val="00AB182A"/>
    <w:rsid w:val="00AB1E45"/>
    <w:rsid w:val="00AB2890"/>
    <w:rsid w:val="00AB5442"/>
    <w:rsid w:val="00AE5C49"/>
    <w:rsid w:val="00AE7A04"/>
    <w:rsid w:val="00AF440E"/>
    <w:rsid w:val="00B02D95"/>
    <w:rsid w:val="00B267F9"/>
    <w:rsid w:val="00B277C9"/>
    <w:rsid w:val="00B37DCF"/>
    <w:rsid w:val="00B50BF8"/>
    <w:rsid w:val="00B5354D"/>
    <w:rsid w:val="00B557AC"/>
    <w:rsid w:val="00B7343E"/>
    <w:rsid w:val="00B74BA4"/>
    <w:rsid w:val="00B82F8F"/>
    <w:rsid w:val="00B85B9A"/>
    <w:rsid w:val="00B87BA3"/>
    <w:rsid w:val="00B97A72"/>
    <w:rsid w:val="00BB3543"/>
    <w:rsid w:val="00BC212E"/>
    <w:rsid w:val="00BD3A4E"/>
    <w:rsid w:val="00BD6242"/>
    <w:rsid w:val="00BE0464"/>
    <w:rsid w:val="00BE2F77"/>
    <w:rsid w:val="00C00E62"/>
    <w:rsid w:val="00C051CD"/>
    <w:rsid w:val="00C26420"/>
    <w:rsid w:val="00C3190B"/>
    <w:rsid w:val="00C34E43"/>
    <w:rsid w:val="00C369C6"/>
    <w:rsid w:val="00C4495D"/>
    <w:rsid w:val="00C46B92"/>
    <w:rsid w:val="00C73FDA"/>
    <w:rsid w:val="00C80D11"/>
    <w:rsid w:val="00C824B4"/>
    <w:rsid w:val="00C852BB"/>
    <w:rsid w:val="00C85851"/>
    <w:rsid w:val="00C85BA1"/>
    <w:rsid w:val="00C87513"/>
    <w:rsid w:val="00C97B77"/>
    <w:rsid w:val="00CB42A2"/>
    <w:rsid w:val="00CB5E57"/>
    <w:rsid w:val="00CD152E"/>
    <w:rsid w:val="00CD3924"/>
    <w:rsid w:val="00CD4F82"/>
    <w:rsid w:val="00CE1599"/>
    <w:rsid w:val="00CE61CE"/>
    <w:rsid w:val="00CF06E7"/>
    <w:rsid w:val="00D23451"/>
    <w:rsid w:val="00D253E0"/>
    <w:rsid w:val="00D26223"/>
    <w:rsid w:val="00D44EF6"/>
    <w:rsid w:val="00D4791C"/>
    <w:rsid w:val="00D93990"/>
    <w:rsid w:val="00DC2ED5"/>
    <w:rsid w:val="00DF37BE"/>
    <w:rsid w:val="00E034A7"/>
    <w:rsid w:val="00E2323A"/>
    <w:rsid w:val="00E30A9F"/>
    <w:rsid w:val="00E32368"/>
    <w:rsid w:val="00E36F5E"/>
    <w:rsid w:val="00E40318"/>
    <w:rsid w:val="00E40DEA"/>
    <w:rsid w:val="00E42C29"/>
    <w:rsid w:val="00E51E83"/>
    <w:rsid w:val="00E61164"/>
    <w:rsid w:val="00E62AE6"/>
    <w:rsid w:val="00E746CF"/>
    <w:rsid w:val="00E839B1"/>
    <w:rsid w:val="00E90630"/>
    <w:rsid w:val="00E95BED"/>
    <w:rsid w:val="00EA065B"/>
    <w:rsid w:val="00EA22FA"/>
    <w:rsid w:val="00EA727C"/>
    <w:rsid w:val="00EA73B4"/>
    <w:rsid w:val="00EB142C"/>
    <w:rsid w:val="00EB2A4D"/>
    <w:rsid w:val="00EB4161"/>
    <w:rsid w:val="00EC1E01"/>
    <w:rsid w:val="00EC2FE4"/>
    <w:rsid w:val="00EC45F7"/>
    <w:rsid w:val="00EE730D"/>
    <w:rsid w:val="00F06EFD"/>
    <w:rsid w:val="00F1327A"/>
    <w:rsid w:val="00F36A5B"/>
    <w:rsid w:val="00F36F82"/>
    <w:rsid w:val="00F43352"/>
    <w:rsid w:val="00F566B8"/>
    <w:rsid w:val="00F632C0"/>
    <w:rsid w:val="00F749EA"/>
    <w:rsid w:val="00F86AFE"/>
    <w:rsid w:val="00F87A8D"/>
    <w:rsid w:val="00F92F9A"/>
    <w:rsid w:val="00F94824"/>
    <w:rsid w:val="00F9785F"/>
    <w:rsid w:val="00FA6E5D"/>
    <w:rsid w:val="00FB15F2"/>
    <w:rsid w:val="00FC797D"/>
    <w:rsid w:val="00FD207C"/>
    <w:rsid w:val="00FE1F58"/>
    <w:rsid w:val="00FF3A37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79FEB"/>
  <w15:chartTrackingRefBased/>
  <w15:docId w15:val="{2FB54216-8871-469D-A9D2-71A8DCB7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B9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44546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0">
    <w:name w:val="כותרת טבלה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טבלת עבודת מחקר בתבנית MLA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1">
    <w:name w:val="מקור טבלה"/>
    <w:basedOn w:val="a0"/>
    <w:next w:val="Normal"/>
    <w:uiPriority w:val="6"/>
    <w:qFormat/>
    <w:pPr>
      <w:spacing w:before="240"/>
    </w:pPr>
  </w:style>
  <w:style w:type="paragraph" w:customStyle="1" w:styleId="a">
    <w:name w:val="הערת טבלה"/>
    <w:basedOn w:val="Normal"/>
    <w:uiPriority w:val="7"/>
    <w:qFormat/>
    <w:pPr>
      <w:numPr>
        <w:numId w:val="11"/>
      </w:numPr>
    </w:pPr>
  </w:style>
  <w:style w:type="numbering" w:customStyle="1" w:styleId="MLA">
    <w:name w:val="חלוקה לרמות של MLA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1F3864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D2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4311\AppData\Roaming\Microsoft\Templates\&#1506;&#1489;&#1493;&#1491;&#1514;%20&#1502;&#1495;&#1511;&#1512;%20&#1489;&#1505;&#1490;&#1504;&#1493;&#1503;%20M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D472FC2FD041BE8A4AFBC7887E6A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64919F-B5FF-492B-A45E-D7847DC226B0}"/>
      </w:docPartPr>
      <w:docPartBody>
        <w:p w:rsidR="00D908B6" w:rsidRDefault="00034FEC">
          <w:pPr>
            <w:pStyle w:val="C4D472FC2FD041BE8A4AFBC7887E6A26"/>
          </w:pPr>
          <w:r w:rsidRPr="007D43E5">
            <w:rPr>
              <w:rFonts w:ascii="Tahoma" w:hAnsi="Tahoma" w:cs="Tahoma"/>
              <w:rtl/>
              <w:lang w:eastAsia="he"/>
            </w:rPr>
            <w:t>נתוני טבלה</w:t>
          </w:r>
        </w:p>
      </w:docPartBody>
    </w:docPart>
    <w:docPart>
      <w:docPartPr>
        <w:name w:val="30CE5CC214FD4A18A5B712CFBF96E0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FDAFB0-0448-4CB2-9CA0-40C25588D989}"/>
      </w:docPartPr>
      <w:docPartBody>
        <w:p w:rsidR="00D908B6" w:rsidRDefault="00034FEC">
          <w:pPr>
            <w:pStyle w:val="30CE5CC214FD4A18A5B712CFBF96E08E"/>
          </w:pPr>
          <w:r w:rsidRPr="007D43E5">
            <w:rPr>
              <w:rFonts w:ascii="Tahoma" w:hAnsi="Tahoma" w:cs="Tahoma"/>
              <w:rtl/>
              <w:lang w:eastAsia="he"/>
            </w:rPr>
            <w:t>נתוני טבלה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39"/>
    <w:rsid w:val="00024BA4"/>
    <w:rsid w:val="00034FEC"/>
    <w:rsid w:val="001C3C39"/>
    <w:rsid w:val="00247D4F"/>
    <w:rsid w:val="00264D50"/>
    <w:rsid w:val="00281C05"/>
    <w:rsid w:val="003614ED"/>
    <w:rsid w:val="00381869"/>
    <w:rsid w:val="003E2BF0"/>
    <w:rsid w:val="004C58E6"/>
    <w:rsid w:val="005100A9"/>
    <w:rsid w:val="006024E8"/>
    <w:rsid w:val="007A2F97"/>
    <w:rsid w:val="008B65CB"/>
    <w:rsid w:val="008E5B5F"/>
    <w:rsid w:val="009569E1"/>
    <w:rsid w:val="00B10074"/>
    <w:rsid w:val="00B51BA7"/>
    <w:rsid w:val="00B55BC0"/>
    <w:rsid w:val="00C05F28"/>
    <w:rsid w:val="00C9002C"/>
    <w:rsid w:val="00CA675C"/>
    <w:rsid w:val="00CD5991"/>
    <w:rsid w:val="00D237DC"/>
    <w:rsid w:val="00D25028"/>
    <w:rsid w:val="00D71BA6"/>
    <w:rsid w:val="00D908B6"/>
    <w:rsid w:val="00DE4E6B"/>
    <w:rsid w:val="00E32D7F"/>
    <w:rsid w:val="00EB466E"/>
    <w:rsid w:val="00EE1008"/>
    <w:rsid w:val="00F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02E0BBEBC427B909066E582F34225">
    <w:name w:val="66C02E0BBEBC427B909066E582F34225"/>
    <w:pPr>
      <w:bidi/>
    </w:pPr>
  </w:style>
  <w:style w:type="paragraph" w:customStyle="1" w:styleId="0BA619F0E37D4FE4BE6514AF79EB9308">
    <w:name w:val="0BA619F0E37D4FE4BE6514AF79EB9308"/>
    <w:pPr>
      <w:bidi/>
    </w:pPr>
  </w:style>
  <w:style w:type="paragraph" w:customStyle="1" w:styleId="D303EE9F3224441A9293FADCFFF64A71">
    <w:name w:val="D303EE9F3224441A9293FADCFFF64A71"/>
    <w:pPr>
      <w:bidi/>
    </w:pPr>
  </w:style>
  <w:style w:type="paragraph" w:customStyle="1" w:styleId="326ED5F1BC9F42588FEC3D55D3EB3A26">
    <w:name w:val="326ED5F1BC9F42588FEC3D55D3EB3A26"/>
    <w:pPr>
      <w:bidi/>
    </w:pPr>
  </w:style>
  <w:style w:type="paragraph" w:customStyle="1" w:styleId="F898D8C0F4FC4D8FA8F45DEAA8C22D57">
    <w:name w:val="F898D8C0F4FC4D8FA8F45DEAA8C22D57"/>
    <w:pPr>
      <w:bidi/>
    </w:pPr>
  </w:style>
  <w:style w:type="paragraph" w:customStyle="1" w:styleId="452FFAFDA08F4C25AC1050F75216882E">
    <w:name w:val="452FFAFDA08F4C25AC1050F75216882E"/>
    <w:pPr>
      <w:bidi/>
    </w:pPr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98398143BFA04056A989AE4EB1F34BB1">
    <w:name w:val="98398143BFA04056A989AE4EB1F34BB1"/>
    <w:pPr>
      <w:bidi/>
    </w:pPr>
  </w:style>
  <w:style w:type="paragraph" w:customStyle="1" w:styleId="B9CC002350414D5880D92972EAA0B7A8">
    <w:name w:val="B9CC002350414D5880D92972EAA0B7A8"/>
    <w:pPr>
      <w:bidi/>
    </w:pPr>
  </w:style>
  <w:style w:type="paragraph" w:customStyle="1" w:styleId="B6481572457A4C7783B7F8C3AB7CEA29">
    <w:name w:val="B6481572457A4C7783B7F8C3AB7CEA29"/>
    <w:pPr>
      <w:bidi/>
    </w:pPr>
  </w:style>
  <w:style w:type="paragraph" w:customStyle="1" w:styleId="24A44BA5905F452DA289E94039E4EACA">
    <w:name w:val="24A44BA5905F452DA289E94039E4EACA"/>
    <w:pPr>
      <w:bidi/>
    </w:pPr>
  </w:style>
  <w:style w:type="paragraph" w:customStyle="1" w:styleId="5115164EE09D4D1BA9A5C28A6C46E232">
    <w:name w:val="5115164EE09D4D1BA9A5C28A6C46E232"/>
    <w:pPr>
      <w:bidi/>
    </w:pPr>
  </w:style>
  <w:style w:type="paragraph" w:customStyle="1" w:styleId="CA29F3E7B81E4A33AB40669E4E6DEC3B">
    <w:name w:val="CA29F3E7B81E4A33AB40669E4E6DEC3B"/>
    <w:pPr>
      <w:bidi/>
    </w:pPr>
  </w:style>
  <w:style w:type="paragraph" w:customStyle="1" w:styleId="13728F1D8AA1410EB3B7DF78B62AA447">
    <w:name w:val="13728F1D8AA1410EB3B7DF78B62AA447"/>
    <w:pPr>
      <w:bidi/>
    </w:pPr>
  </w:style>
  <w:style w:type="paragraph" w:customStyle="1" w:styleId="D66232A44404427985C564088180A21F">
    <w:name w:val="D66232A44404427985C564088180A21F"/>
    <w:pPr>
      <w:bidi/>
    </w:pPr>
  </w:style>
  <w:style w:type="paragraph" w:customStyle="1" w:styleId="DCD9096953ED46818F232C9130558731">
    <w:name w:val="DCD9096953ED46818F232C9130558731"/>
    <w:pPr>
      <w:bidi/>
    </w:pPr>
  </w:style>
  <w:style w:type="paragraph" w:customStyle="1" w:styleId="C4D472FC2FD041BE8A4AFBC7887E6A26">
    <w:name w:val="C4D472FC2FD041BE8A4AFBC7887E6A26"/>
    <w:pPr>
      <w:bidi/>
    </w:pPr>
  </w:style>
  <w:style w:type="paragraph" w:customStyle="1" w:styleId="30CE5CC214FD4A18A5B712CFBF96E08E">
    <w:name w:val="30CE5CC214FD4A18A5B712CFBF96E08E"/>
    <w:pPr>
      <w:bidi/>
    </w:pPr>
  </w:style>
  <w:style w:type="paragraph" w:customStyle="1" w:styleId="E819AF94C0CD40FD8BE440E363AABA8D">
    <w:name w:val="E819AF94C0CD40FD8BE440E363AABA8D"/>
    <w:pPr>
      <w:bidi/>
    </w:pPr>
  </w:style>
  <w:style w:type="paragraph" w:customStyle="1" w:styleId="419B54B7740E41F0883481C770E79264">
    <w:name w:val="419B54B7740E41F0883481C770E79264"/>
    <w:pPr>
      <w:bidi/>
    </w:pPr>
  </w:style>
  <w:style w:type="paragraph" w:customStyle="1" w:styleId="417CB9332B2A40069E20265FB8D51FAE">
    <w:name w:val="417CB9332B2A40069E20265FB8D51FAE"/>
    <w:pPr>
      <w:bidi/>
    </w:pPr>
  </w:style>
  <w:style w:type="paragraph" w:customStyle="1" w:styleId="1C85F8068CFB4829AA4BEF9C3C05B9C4">
    <w:name w:val="1C85F8068CFB4829AA4BEF9C3C05B9C4"/>
    <w:pPr>
      <w:bidi/>
    </w:pPr>
  </w:style>
  <w:style w:type="paragraph" w:customStyle="1" w:styleId="FB06030F40554B9788644320C4CC82AB">
    <w:name w:val="FB06030F40554B9788644320C4CC82AB"/>
    <w:pPr>
      <w:bidi/>
    </w:pPr>
  </w:style>
  <w:style w:type="paragraph" w:customStyle="1" w:styleId="8BD5E1B475A749D6BA4E5785AE740CD9">
    <w:name w:val="8BD5E1B475A749D6BA4E5785AE740CD9"/>
    <w:pPr>
      <w:bidi/>
    </w:pPr>
  </w:style>
  <w:style w:type="paragraph" w:customStyle="1" w:styleId="00A9D1062E4B4E6BB70B9A0A603B174E">
    <w:name w:val="00A9D1062E4B4E6BB70B9A0A603B174E"/>
    <w:pPr>
      <w:bidi/>
    </w:pPr>
  </w:style>
  <w:style w:type="paragraph" w:customStyle="1" w:styleId="EAED7320EAF04DBAAC1BE0E9495750C0">
    <w:name w:val="EAED7320EAF04DBAAC1BE0E9495750C0"/>
    <w:pPr>
      <w:bidi/>
    </w:pPr>
  </w:style>
  <w:style w:type="paragraph" w:customStyle="1" w:styleId="FF88E8FA5D784B62A9D1B6E9E4183611">
    <w:name w:val="FF88E8FA5D784B62A9D1B6E9E4183611"/>
    <w:pPr>
      <w:bidi/>
    </w:pPr>
  </w:style>
  <w:style w:type="paragraph" w:customStyle="1" w:styleId="D3AB8EBE0F6047B2B81828C608371CFA">
    <w:name w:val="D3AB8EBE0F6047B2B81828C608371CFA"/>
    <w:pPr>
      <w:bidi/>
    </w:pPr>
  </w:style>
  <w:style w:type="paragraph" w:customStyle="1" w:styleId="703E871EBCAA4AF3B1A78D90A017CA4B">
    <w:name w:val="703E871EBCAA4AF3B1A78D90A017CA4B"/>
    <w:pPr>
      <w:bidi/>
    </w:pPr>
  </w:style>
  <w:style w:type="paragraph" w:customStyle="1" w:styleId="3AC76F49658F4AFBA949DF1DCADA2727">
    <w:name w:val="3AC76F49658F4AFBA949DF1DCADA2727"/>
    <w:pPr>
      <w:bidi/>
    </w:pPr>
  </w:style>
  <w:style w:type="paragraph" w:customStyle="1" w:styleId="4C007F1271E144BDBC2EBEA83285C97C">
    <w:name w:val="4C007F1271E144BDBC2EBEA83285C97C"/>
    <w:pPr>
      <w:bidi/>
    </w:pPr>
  </w:style>
  <w:style w:type="paragraph" w:customStyle="1" w:styleId="DE3460703783472097AA24BA459169F9">
    <w:name w:val="DE3460703783472097AA24BA459169F9"/>
    <w:pPr>
      <w:bidi/>
    </w:pPr>
  </w:style>
  <w:style w:type="character" w:styleId="PlaceholderText">
    <w:name w:val="Placeholder Text"/>
    <w:basedOn w:val="DefaultParagraphFont"/>
    <w:uiPriority w:val="99"/>
    <w:semiHidden/>
    <w:rsid w:val="008E5B5F"/>
    <w:rPr>
      <w:color w:val="404040" w:themeColor="text1" w:themeTint="BF"/>
    </w:rPr>
  </w:style>
  <w:style w:type="paragraph" w:customStyle="1" w:styleId="9ED62365B07C4D02AA9B5C6A3BDA2E74">
    <w:name w:val="9ED62365B07C4D02AA9B5C6A3BDA2E74"/>
    <w:rsid w:val="00EB466E"/>
    <w:pPr>
      <w:bidi/>
    </w:pPr>
  </w:style>
  <w:style w:type="paragraph" w:customStyle="1" w:styleId="FAF6B8C0FF074E4BA993E51399BFB943">
    <w:name w:val="FAF6B8C0FF074E4BA993E51399BFB943"/>
    <w:rsid w:val="00EB466E"/>
    <w:pPr>
      <w:bidi/>
    </w:pPr>
  </w:style>
  <w:style w:type="paragraph" w:customStyle="1" w:styleId="2A600184A9614FC693BBBB009A07E4FC">
    <w:name w:val="2A600184A9614FC693BBBB009A07E4FC"/>
    <w:rsid w:val="00EB466E"/>
    <w:pPr>
      <w:bidi/>
    </w:pPr>
  </w:style>
  <w:style w:type="paragraph" w:customStyle="1" w:styleId="3ADF467C1A9E43A28D8E70F5EEE64B72">
    <w:name w:val="3ADF467C1A9E43A28D8E70F5EEE64B72"/>
    <w:rsid w:val="00EB466E"/>
    <w:pPr>
      <w:bidi/>
    </w:pPr>
  </w:style>
  <w:style w:type="paragraph" w:customStyle="1" w:styleId="9317EC3B70024C9C87B145576C507334">
    <w:name w:val="9317EC3B70024C9C87B145576C507334"/>
    <w:rsid w:val="00EB466E"/>
    <w:pPr>
      <w:bidi/>
    </w:pPr>
  </w:style>
  <w:style w:type="paragraph" w:customStyle="1" w:styleId="7C20C70BCEC247ED8C22AB4C960E0E9A">
    <w:name w:val="7C20C70BCEC247ED8C22AB4C960E0E9A"/>
    <w:rsid w:val="00EB466E"/>
    <w:pPr>
      <w:bidi/>
    </w:pPr>
  </w:style>
  <w:style w:type="paragraph" w:customStyle="1" w:styleId="CF120702998C4E7F9211711DC6624DB8">
    <w:name w:val="CF120702998C4E7F9211711DC6624DB8"/>
    <w:rsid w:val="00EB466E"/>
    <w:pPr>
      <w:bidi/>
    </w:pPr>
  </w:style>
  <w:style w:type="paragraph" w:customStyle="1" w:styleId="67634DCB378042FB9B580B11CCA1A3D9">
    <w:name w:val="67634DCB378042FB9B580B11CCA1A3D9"/>
    <w:rsid w:val="00EB466E"/>
    <w:pPr>
      <w:bidi/>
    </w:pPr>
  </w:style>
  <w:style w:type="paragraph" w:customStyle="1" w:styleId="12B62ED8781B40248588B64E6A7E60E3">
    <w:name w:val="12B62ED8781B40248588B64E6A7E60E3"/>
    <w:rsid w:val="00EB466E"/>
    <w:pPr>
      <w:bidi/>
    </w:pPr>
  </w:style>
  <w:style w:type="paragraph" w:customStyle="1" w:styleId="FE5C5505BAFA4CF19E130F251C2F74D7">
    <w:name w:val="FE5C5505BAFA4CF19E130F251C2F74D7"/>
    <w:rsid w:val="00EB466E"/>
    <w:pPr>
      <w:bidi/>
    </w:pPr>
  </w:style>
  <w:style w:type="paragraph" w:customStyle="1" w:styleId="55A454539D9A43A7A2ABAEFD78D70C50">
    <w:name w:val="55A454539D9A43A7A2ABAEFD78D70C50"/>
    <w:rsid w:val="00EB466E"/>
    <w:pPr>
      <w:bidi/>
    </w:pPr>
  </w:style>
  <w:style w:type="paragraph" w:customStyle="1" w:styleId="0A7201089CD64763A5E1F6108BBAC2FE">
    <w:name w:val="0A7201089CD64763A5E1F6108BBAC2FE"/>
    <w:rsid w:val="00EB466E"/>
    <w:pPr>
      <w:bidi/>
    </w:pPr>
  </w:style>
  <w:style w:type="paragraph" w:customStyle="1" w:styleId="7FF996AEA64D4D21BE5297612CDB7F31">
    <w:name w:val="7FF996AEA64D4D21BE5297612CDB7F31"/>
    <w:rsid w:val="00EB466E"/>
    <w:pPr>
      <w:bidi/>
    </w:pPr>
  </w:style>
  <w:style w:type="paragraph" w:customStyle="1" w:styleId="71C8E80048BB4A93845E86F04AEE2C3D">
    <w:name w:val="71C8E80048BB4A93845E86F04AEE2C3D"/>
    <w:rsid w:val="00EB466E"/>
    <w:pPr>
      <w:bidi/>
    </w:pPr>
  </w:style>
  <w:style w:type="paragraph" w:customStyle="1" w:styleId="FBF932DA18E14E79A1E14A3B4DC8A4EF">
    <w:name w:val="FBF932DA18E14E79A1E14A3B4DC8A4EF"/>
    <w:rsid w:val="00EB466E"/>
    <w:pPr>
      <w:bidi/>
    </w:pPr>
  </w:style>
  <w:style w:type="paragraph" w:customStyle="1" w:styleId="9AAE0AF2768F46049A0EB96D814EFC1E">
    <w:name w:val="9AAE0AF2768F46049A0EB96D814EFC1E"/>
    <w:rsid w:val="00EB466E"/>
    <w:pPr>
      <w:bidi/>
    </w:pPr>
  </w:style>
  <w:style w:type="paragraph" w:customStyle="1" w:styleId="01DD8747CBD34BBCA0D175C8314DF4DE">
    <w:name w:val="01DD8747CBD34BBCA0D175C8314DF4DE"/>
    <w:rsid w:val="00EB466E"/>
    <w:pPr>
      <w:bidi/>
    </w:pPr>
  </w:style>
  <w:style w:type="paragraph" w:customStyle="1" w:styleId="15341B4C8BF244F5B587F88FCDB47CF6">
    <w:name w:val="15341B4C8BF244F5B587F88FCDB47CF6"/>
    <w:rsid w:val="00EB466E"/>
    <w:pPr>
      <w:bidi/>
    </w:pPr>
  </w:style>
  <w:style w:type="paragraph" w:customStyle="1" w:styleId="33D1AB28FE464425B2A28A76C208AA7F">
    <w:name w:val="33D1AB28FE464425B2A28A76C208AA7F"/>
    <w:rsid w:val="00EB466E"/>
    <w:pPr>
      <w:bidi/>
    </w:pPr>
  </w:style>
  <w:style w:type="paragraph" w:customStyle="1" w:styleId="8B9667D854164CACA2D44E7658BCAAAB">
    <w:name w:val="8B9667D854164CACA2D44E7658BCAAAB"/>
    <w:rsid w:val="00EB466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ממ"ן 15 – אלגוריתמים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4FED6E-BE03-6E42-BDC5-A23CCBD3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C:\Users\l4311\AppData\Roaming\Microsoft\Templates\עבודת מחקר בסגנון MLA.dotx</Template>
  <TotalTime>13</TotalTime>
  <Pages>14</Pages>
  <Words>1745</Words>
  <Characters>9951</Characters>
  <Application>Microsoft Office Word</Application>
  <DocSecurity>0</DocSecurity>
  <Lines>82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l4311</dc:creator>
  <cp:keywords/>
  <dc:description/>
  <cp:lastModifiedBy>Microsoft Office User</cp:lastModifiedBy>
  <cp:revision>5</cp:revision>
  <cp:lastPrinted>2020-01-26T20:24:00Z</cp:lastPrinted>
  <dcterms:created xsi:type="dcterms:W3CDTF">2020-01-26T22:09:00Z</dcterms:created>
  <dcterms:modified xsi:type="dcterms:W3CDTF">2020-02-10T12:48:00Z</dcterms:modified>
</cp:coreProperties>
</file>